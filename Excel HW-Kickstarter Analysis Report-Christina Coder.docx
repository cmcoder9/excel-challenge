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C6A47" w14:textId="00B920DF" w:rsidR="00D077E9" w:rsidRDefault="0077432F" w:rsidP="00D70D0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0778A1" wp14:editId="50F05F0F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BD613" w14:textId="319C78B8" w:rsidR="001D11DA" w:rsidRDefault="001D11DA" w:rsidP="001D11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0778A1" id="Rectangle 3" o:spid="_x0000_s1026" alt="white rectangle for text on cover" style="position:absolute;margin-left:0;margin-top:0;width:310.15pt;height:651pt;z-index:-251656192;visibility:visible;mso-wrap-style:square;mso-width-percent:0;mso-wrap-distance-left:9pt;mso-wrap-distance-top:0;mso-wrap-distance-right:9pt;mso-wrap-distance-bottom:0;mso-position-horizontal:left;mso-position-horizontal-relative:margin;mso-position-vertical:center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" fillcolor="white [3212]" stroked="f" strokeweight="2pt">
                <v:textbox>
                  <w:txbxContent>
                    <w:p w14:paraId="121BD613" w14:textId="319C78B8" w:rsidR="001D11DA" w:rsidRDefault="001D11DA" w:rsidP="001D11DA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EB7EEF">
        <w:rPr>
          <w:noProof/>
        </w:rPr>
        <w:drawing>
          <wp:anchor distT="0" distB="0" distL="114300" distR="114300" simplePos="0" relativeHeight="251658240" behindDoc="1" locked="0" layoutInCell="1" allowOverlap="1" wp14:anchorId="69990643" wp14:editId="7FBFE089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917180" cy="5276850"/>
            <wp:effectExtent l="0" t="0" r="7620" b="0"/>
            <wp:wrapNone/>
            <wp:docPr id="1" name="Picture 1" descr="Pen pointing to a graph on a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en pointing to a graph on a screen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718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683F75AE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4E5C9C2" w14:textId="0AC9F498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A1BFEC" wp14:editId="2CDB5BFE">
                      <wp:extent cx="3528695" cy="155257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9C42F0" w14:textId="77777777" w:rsidR="00D76AFB" w:rsidRPr="00C65B4F" w:rsidRDefault="00D76AFB" w:rsidP="00C65B4F">
                                  <w:pPr>
                                    <w:pStyle w:val="Heading1"/>
                                    <w:rPr>
                                      <w:color w:val="008000"/>
                                    </w:rPr>
                                  </w:pPr>
                                  <w:r w:rsidRPr="00C65B4F">
                                    <w:rPr>
                                      <w:color w:val="008000"/>
                                    </w:rPr>
                                    <w:t>EXCEL Homework:</w:t>
                                  </w:r>
                                </w:p>
                                <w:p w14:paraId="4817B714" w14:textId="42774A6C" w:rsidR="00D077E9" w:rsidRPr="00124A45" w:rsidRDefault="00D76AFB" w:rsidP="00846043">
                                  <w:pPr>
                                    <w:pStyle w:val="Heading1"/>
                                    <w:rPr>
                                      <w:color w:val="92D050"/>
                                      <w:sz w:val="40"/>
                                      <w:szCs w:val="40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124A45">
                                    <w:rPr>
                                      <w:color w:val="92D050"/>
                                      <w:sz w:val="40"/>
                                      <w:szCs w:val="40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Kickstarter Campaigns Analysis 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7A1BFE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width:277.85pt;height:12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" filled="f" stroked="f" strokeweight=".5pt">
                      <v:textbox>
                        <w:txbxContent>
                          <w:p w14:paraId="0B9C42F0" w14:textId="77777777" w:rsidR="00D76AFB" w:rsidRPr="00C65B4F" w:rsidRDefault="00D76AFB" w:rsidP="00C65B4F">
                            <w:pPr>
                              <w:pStyle w:val="Heading1"/>
                              <w:rPr>
                                <w:color w:val="008000"/>
                              </w:rPr>
                            </w:pPr>
                            <w:r w:rsidRPr="00C65B4F">
                              <w:rPr>
                                <w:color w:val="008000"/>
                              </w:rPr>
                              <w:t>EXCEL Homework:</w:t>
                            </w:r>
                          </w:p>
                          <w:p w14:paraId="4817B714" w14:textId="42774A6C" w:rsidR="00D077E9" w:rsidRPr="00124A45" w:rsidRDefault="00D76AFB" w:rsidP="00846043">
                            <w:pPr>
                              <w:pStyle w:val="Heading1"/>
                              <w:rPr>
                                <w:color w:val="92D050"/>
                                <w:sz w:val="40"/>
                                <w:szCs w:val="4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124A45">
                              <w:rPr>
                                <w:color w:val="92D050"/>
                                <w:sz w:val="40"/>
                                <w:szCs w:val="4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Kickstarter Campaigns Analysis Report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E79F882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CF82965" wp14:editId="1758D1E0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935A6DB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41774DA6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59287F9" w14:textId="4A5CA584" w:rsidR="00D077E9" w:rsidRDefault="00D077E9" w:rsidP="00D077E9">
            <w:pPr>
              <w:rPr>
                <w:noProof/>
              </w:rPr>
            </w:pPr>
          </w:p>
        </w:tc>
      </w:tr>
      <w:tr w:rsidR="00D077E9" w14:paraId="62444D16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1F526825948E4575984E2EC6E40C4F83"/>
              </w:placeholder>
              <w15:appearance w15:val="hidden"/>
            </w:sdtPr>
            <w:sdtEndPr>
              <w:rPr>
                <w:bCs/>
              </w:rPr>
            </w:sdtEndPr>
            <w:sdtContent>
              <w:p w14:paraId="18EAAC41" w14:textId="574C9805" w:rsidR="00D077E9" w:rsidRPr="003A082D" w:rsidRDefault="00266052" w:rsidP="00D077E9">
                <w:pPr>
                  <w:rPr>
                    <w:bCs/>
                  </w:rPr>
                </w:pPr>
                <w:r>
                  <w:t xml:space="preserve">   </w:t>
                </w:r>
                <w:r w:rsidR="00D76AFB" w:rsidRPr="003A082D">
                  <w:rPr>
                    <w:rStyle w:val="SubtitleChar"/>
                    <w:bCs/>
                  </w:rPr>
                  <w:t>October 10</w:t>
                </w:r>
                <w:r>
                  <w:rPr>
                    <w:rStyle w:val="SubtitleChar"/>
                    <w:bCs/>
                  </w:rPr>
                  <w:t>,</w:t>
                </w:r>
                <w:r w:rsidR="008248E5" w:rsidRPr="003A082D">
                  <w:rPr>
                    <w:rStyle w:val="SubtitleChar"/>
                    <w:bCs/>
                  </w:rPr>
                  <w:t xml:space="preserve"> 2020</w:t>
                </w:r>
              </w:p>
            </w:sdtContent>
          </w:sdt>
          <w:p w14:paraId="7DDEF002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5782B1B" wp14:editId="6B19C94E">
                      <wp:extent cx="1929539" cy="11301"/>
                      <wp:effectExtent l="19050" t="19050" r="33020" b="27305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29539" cy="11301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A1D827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1.9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6CAA77FB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62C9D0B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7359ECE6" w14:textId="0568BFB1" w:rsidR="00D077E9" w:rsidRDefault="00183E64" w:rsidP="00D077E9">
            <w:sdt>
              <w:sdtPr>
                <w:id w:val="-1740469667"/>
                <w:placeholder>
                  <w:docPart w:val="43909E0C79A548568856D21D77E035E4"/>
                </w:placeholder>
                <w15:appearance w15:val="hidden"/>
              </w:sdtPr>
              <w:sdtEndPr/>
              <w:sdtContent>
                <w:r w:rsidR="00266052">
                  <w:t xml:space="preserve">   </w:t>
                </w:r>
                <w:r w:rsidR="00D76AFB">
                  <w:t>UC Davis Data Analytics Boot Camp</w:t>
                </w:r>
              </w:sdtContent>
            </w:sdt>
          </w:p>
          <w:p w14:paraId="5BE238A0" w14:textId="51482758" w:rsidR="00D077E9" w:rsidRDefault="00266052" w:rsidP="00D077E9">
            <w:r>
              <w:t xml:space="preserve">   </w:t>
            </w:r>
            <w:r w:rsidR="00D077E9" w:rsidRPr="00B231E5">
              <w:t>Authored by:</w:t>
            </w:r>
            <w:r w:rsidR="00D077E9"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10A441DC5F9E4622A69BFCBA006D40B3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D76AFB">
                  <w:t>Christina Coder</w:t>
                </w:r>
              </w:sdtContent>
            </w:sdt>
          </w:p>
          <w:p w14:paraId="0B34E828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2BC54883" w14:textId="77777777" w:rsidR="00460589" w:rsidRDefault="00460589" w:rsidP="00D077E9">
            <w:pPr>
              <w:rPr>
                <w:noProof/>
                <w:sz w:val="10"/>
                <w:szCs w:val="10"/>
              </w:rPr>
            </w:pPr>
          </w:p>
          <w:p w14:paraId="10A342BF" w14:textId="302489D7" w:rsidR="00460589" w:rsidRPr="00D86945" w:rsidRDefault="0046058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3481DF1E" w14:textId="77777777" w:rsidR="00832E6B" w:rsidRDefault="00832E6B" w:rsidP="00ED2DFD">
      <w:pPr>
        <w:spacing w:after="200"/>
      </w:pPr>
    </w:p>
    <w:p w14:paraId="16A6F6AA" w14:textId="77777777" w:rsidR="00D41953" w:rsidRDefault="00D41953" w:rsidP="00ED2DFD">
      <w:pPr>
        <w:spacing w:after="200"/>
      </w:pPr>
    </w:p>
    <w:p w14:paraId="4AEFB531" w14:textId="77777777" w:rsidR="008467C9" w:rsidRDefault="00D41953" w:rsidP="008467C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380076" wp14:editId="36456573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820025" cy="4784090"/>
                <wp:effectExtent l="0" t="0" r="9525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5" cy="47840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5557B" id="Rectangle 2" o:spid="_x0000_s1026" alt="colored rectangle" style="position:absolute;margin-left:0;margin-top:0;width:615.75pt;height:376.7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" fillcolor="#92d050" stroked="f" strokeweight="2pt">
                <w10:wrap anchorx="page" anchory="page"/>
              </v:rect>
            </w:pict>
          </mc:Fallback>
        </mc:AlternateContent>
      </w:r>
      <w:r>
        <w:br w:type="page"/>
      </w:r>
    </w:p>
    <w:p w14:paraId="1F40EEE4" w14:textId="77777777" w:rsidR="003D54E9" w:rsidRDefault="00DE60DE" w:rsidP="003D54E9">
      <w:pPr>
        <w:pStyle w:val="Heading1"/>
        <w:spacing w:line="240" w:lineRule="auto"/>
        <w:rPr>
          <w:color w:val="008000"/>
          <w:sz w:val="40"/>
          <w:szCs w:val="40"/>
        </w:rPr>
      </w:pPr>
      <w:r w:rsidRPr="003D54E9">
        <w:rPr>
          <w:color w:val="008000"/>
          <w:sz w:val="40"/>
          <w:szCs w:val="40"/>
        </w:rPr>
        <w:lastRenderedPageBreak/>
        <w:t>EXCEL Homework:</w:t>
      </w:r>
      <w:r w:rsidR="003D54E9">
        <w:rPr>
          <w:color w:val="008000"/>
          <w:sz w:val="40"/>
          <w:szCs w:val="40"/>
        </w:rPr>
        <w:t xml:space="preserve"> </w:t>
      </w:r>
    </w:p>
    <w:p w14:paraId="7DA866B8" w14:textId="2E173342" w:rsidR="003D54E9" w:rsidRDefault="00DE60DE" w:rsidP="00A7082F">
      <w:pPr>
        <w:pStyle w:val="Heading1"/>
        <w:spacing w:line="240" w:lineRule="auto"/>
        <w:rPr>
          <w:color w:val="92D05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D54E9">
        <w:rPr>
          <w:color w:val="92D05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Kickstarter Campaigns Analysis Report</w:t>
      </w:r>
    </w:p>
    <w:p w14:paraId="4B1645B7" w14:textId="77777777" w:rsidR="00A7082F" w:rsidRPr="00A7082F" w:rsidRDefault="00A7082F" w:rsidP="00A7082F">
      <w:pPr>
        <w:pStyle w:val="Heading1"/>
        <w:spacing w:line="240" w:lineRule="auto"/>
        <w:rPr>
          <w:color w:val="008000"/>
          <w:sz w:val="40"/>
          <w:szCs w:val="40"/>
        </w:rPr>
      </w:pPr>
    </w:p>
    <w:p w14:paraId="0AEF07B1" w14:textId="1CDDA24F" w:rsidR="008467C9" w:rsidRPr="00A7082F" w:rsidRDefault="008467C9" w:rsidP="00126420">
      <w:pPr>
        <w:spacing w:after="200"/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</w:pPr>
      <w:r w:rsidRPr="00A7082F">
        <w:rPr>
          <w:rFonts w:ascii="Arial" w:hAnsi="Arial" w:cs="Arial"/>
          <w:b w:val="0"/>
          <w:bCs/>
          <w:color w:val="auto"/>
          <w:sz w:val="24"/>
          <w:szCs w:val="24"/>
        </w:rPr>
        <w:t xml:space="preserve">Kickstarter is a go to means for using crowdfunding to finically back a project.  </w:t>
      </w:r>
      <w:r w:rsidR="003F46DB" w:rsidRPr="00A7082F">
        <w:rPr>
          <w:rFonts w:ascii="Arial" w:hAnsi="Arial" w:cs="Arial"/>
          <w:b w:val="0"/>
          <w:bCs/>
          <w:color w:val="auto"/>
          <w:sz w:val="24"/>
          <w:szCs w:val="24"/>
        </w:rPr>
        <w:t>Its mission is to “help bring creative projects to life.</w:t>
      </w:r>
      <w:r w:rsidR="00610189" w:rsidRPr="00A7082F">
        <w:rPr>
          <w:rFonts w:ascii="Arial" w:hAnsi="Arial" w:cs="Arial"/>
          <w:b w:val="0"/>
          <w:bCs/>
          <w:color w:val="auto"/>
          <w:sz w:val="24"/>
          <w:szCs w:val="24"/>
        </w:rPr>
        <w:t xml:space="preserve">”  </w:t>
      </w:r>
      <w:r w:rsidRPr="00A7082F">
        <w:rPr>
          <w:rFonts w:ascii="Arial" w:hAnsi="Arial" w:cs="Arial"/>
          <w:b w:val="0"/>
          <w:bCs/>
          <w:color w:val="auto"/>
          <w:sz w:val="24"/>
          <w:szCs w:val="24"/>
        </w:rPr>
        <w:t>The company measures its success</w:t>
      </w:r>
      <w:r w:rsidR="00BC26A1" w:rsidRPr="00A7082F">
        <w:rPr>
          <w:rFonts w:ascii="Arial" w:hAnsi="Arial" w:cs="Arial"/>
          <w:b w:val="0"/>
          <w:bCs/>
          <w:color w:val="auto"/>
          <w:sz w:val="24"/>
          <w:szCs w:val="24"/>
        </w:rPr>
        <w:t xml:space="preserve"> </w:t>
      </w:r>
      <w:r w:rsidR="006B1E96" w:rsidRPr="00A7082F">
        <w:rPr>
          <w:rFonts w:ascii="Arial" w:hAnsi="Arial" w:cs="Arial"/>
          <w:b w:val="0"/>
          <w:bCs/>
          <w:color w:val="auto"/>
          <w:sz w:val="24"/>
          <w:szCs w:val="24"/>
        </w:rPr>
        <w:t xml:space="preserve">by </w:t>
      </w:r>
      <w:r w:rsidR="00D649A3" w:rsidRPr="00A7082F">
        <w:rPr>
          <w:rFonts w:ascii="Arial" w:hAnsi="Arial" w:cs="Arial"/>
          <w:b w:val="0"/>
          <w:bCs/>
          <w:color w:val="auto"/>
          <w:sz w:val="24"/>
          <w:szCs w:val="24"/>
        </w:rPr>
        <w:t>“</w:t>
      </w:r>
      <w:r w:rsidR="006B1E96" w:rsidRPr="00A7082F">
        <w:rPr>
          <w:rFonts w:ascii="Arial" w:hAnsi="Arial" w:cs="Arial"/>
          <w:b w:val="0"/>
          <w:bCs/>
          <w:color w:val="auto"/>
          <w:sz w:val="24"/>
          <w:szCs w:val="24"/>
        </w:rPr>
        <w:t>how well it achieves this mission.</w:t>
      </w:r>
      <w:r w:rsidR="00D649A3" w:rsidRPr="00A7082F">
        <w:rPr>
          <w:rFonts w:ascii="Arial" w:hAnsi="Arial" w:cs="Arial"/>
          <w:b w:val="0"/>
          <w:bCs/>
          <w:color w:val="auto"/>
          <w:sz w:val="24"/>
          <w:szCs w:val="24"/>
        </w:rPr>
        <w:t>”</w:t>
      </w:r>
      <w:r w:rsidR="006B1E96" w:rsidRPr="00A7082F">
        <w:rPr>
          <w:rFonts w:ascii="Arial" w:hAnsi="Arial" w:cs="Arial"/>
          <w:b w:val="0"/>
          <w:bCs/>
          <w:color w:val="auto"/>
          <w:sz w:val="24"/>
          <w:szCs w:val="24"/>
        </w:rPr>
        <w:t xml:space="preserve"> </w:t>
      </w:r>
      <w:r w:rsidR="00DE3703" w:rsidRPr="00A7082F">
        <w:rPr>
          <w:rFonts w:ascii="Arial" w:hAnsi="Arial" w:cs="Arial"/>
          <w:b w:val="0"/>
          <w:bCs/>
          <w:color w:val="auto"/>
          <w:sz w:val="24"/>
          <w:szCs w:val="24"/>
        </w:rPr>
        <w:t xml:space="preserve"> </w:t>
      </w:r>
      <w:r w:rsidR="00A45D17" w:rsidRPr="00A7082F">
        <w:rPr>
          <w:rFonts w:ascii="Arial" w:hAnsi="Arial" w:cs="Arial"/>
          <w:b w:val="0"/>
          <w:bCs/>
          <w:color w:val="auto"/>
          <w:sz w:val="24"/>
          <w:szCs w:val="24"/>
        </w:rPr>
        <w:t xml:space="preserve">Creators of a project must </w:t>
      </w:r>
      <w:r w:rsidR="001A7545" w:rsidRPr="00A7082F">
        <w:rPr>
          <w:rFonts w:ascii="Arial" w:hAnsi="Arial" w:cs="Arial"/>
          <w:b w:val="0"/>
          <w:bCs/>
          <w:color w:val="auto"/>
          <w:sz w:val="24"/>
          <w:szCs w:val="24"/>
        </w:rPr>
        <w:t>establish a minimum</w:t>
      </w:r>
      <w:r w:rsidR="003F2905" w:rsidRPr="00A7082F">
        <w:rPr>
          <w:rFonts w:ascii="Arial" w:hAnsi="Arial" w:cs="Arial"/>
          <w:b w:val="0"/>
          <w:bCs/>
          <w:color w:val="auto"/>
          <w:sz w:val="24"/>
          <w:szCs w:val="24"/>
        </w:rPr>
        <w:t xml:space="preserve"> funding goal and deadline (maximum </w:t>
      </w:r>
      <w:r w:rsidR="00717D73" w:rsidRPr="00A7082F">
        <w:rPr>
          <w:rFonts w:ascii="Arial" w:hAnsi="Arial" w:cs="Arial"/>
          <w:b w:val="0"/>
          <w:bCs/>
          <w:color w:val="auto"/>
          <w:sz w:val="24"/>
          <w:szCs w:val="24"/>
        </w:rPr>
        <w:t xml:space="preserve">60 days) to </w:t>
      </w:r>
      <w:r w:rsidR="005A4320" w:rsidRPr="00A7082F">
        <w:rPr>
          <w:rFonts w:ascii="Arial" w:hAnsi="Arial" w:cs="Arial"/>
          <w:b w:val="0"/>
          <w:bCs/>
          <w:color w:val="auto"/>
          <w:sz w:val="24"/>
          <w:szCs w:val="24"/>
        </w:rPr>
        <w:t>meet the funding goal</w:t>
      </w:r>
      <w:r w:rsidR="00717D73" w:rsidRPr="00A7082F">
        <w:rPr>
          <w:rFonts w:ascii="Arial" w:hAnsi="Arial" w:cs="Arial"/>
          <w:b w:val="0"/>
          <w:bCs/>
          <w:color w:val="auto"/>
          <w:sz w:val="24"/>
          <w:szCs w:val="24"/>
        </w:rPr>
        <w:t xml:space="preserve">.  </w:t>
      </w:r>
      <w:r w:rsidR="009F4123" w:rsidRPr="00A7082F">
        <w:rPr>
          <w:rFonts w:ascii="Arial" w:hAnsi="Arial" w:cs="Arial"/>
          <w:b w:val="0"/>
          <w:bCs/>
          <w:color w:val="auto"/>
          <w:sz w:val="24"/>
          <w:szCs w:val="24"/>
        </w:rPr>
        <w:t>Kick</w:t>
      </w:r>
      <w:r w:rsidR="0053118D" w:rsidRPr="00A7082F">
        <w:rPr>
          <w:rFonts w:ascii="Arial" w:hAnsi="Arial" w:cs="Arial"/>
          <w:b w:val="0"/>
          <w:bCs/>
          <w:color w:val="auto"/>
          <w:sz w:val="24"/>
          <w:szCs w:val="24"/>
        </w:rPr>
        <w:t>starter has</w:t>
      </w:r>
      <w:r w:rsidR="0001716A" w:rsidRPr="00A7082F">
        <w:rPr>
          <w:rFonts w:ascii="Arial" w:hAnsi="Arial" w:cs="Arial"/>
          <w:b w:val="0"/>
          <w:bCs/>
          <w:color w:val="auto"/>
          <w:sz w:val="24"/>
          <w:szCs w:val="24"/>
        </w:rPr>
        <w:t xml:space="preserve"> a strict </w:t>
      </w:r>
      <w:r w:rsidR="00757217" w:rsidRPr="00A7082F">
        <w:rPr>
          <w:rFonts w:ascii="Arial" w:hAnsi="Arial" w:cs="Arial"/>
          <w:b w:val="0"/>
          <w:bCs/>
          <w:color w:val="auto"/>
          <w:sz w:val="24"/>
          <w:szCs w:val="24"/>
        </w:rPr>
        <w:t>requirements and process for s</w:t>
      </w:r>
      <w:r w:rsidR="00A143CD" w:rsidRPr="00A7082F">
        <w:rPr>
          <w:rFonts w:ascii="Arial" w:hAnsi="Arial" w:cs="Arial"/>
          <w:b w:val="0"/>
          <w:bCs/>
          <w:color w:val="auto"/>
          <w:sz w:val="24"/>
          <w:szCs w:val="24"/>
        </w:rPr>
        <w:t>election and</w:t>
      </w:r>
      <w:r w:rsidR="0053118D" w:rsidRPr="00A7082F">
        <w:rPr>
          <w:rFonts w:ascii="Arial" w:hAnsi="Arial" w:cs="Arial"/>
          <w:b w:val="0"/>
          <w:bCs/>
          <w:color w:val="auto"/>
          <w:sz w:val="24"/>
          <w:szCs w:val="24"/>
        </w:rPr>
        <w:t xml:space="preserve"> an “All or Nothing” </w:t>
      </w:r>
      <w:r w:rsidR="006829EF" w:rsidRPr="00A7082F">
        <w:rPr>
          <w:rFonts w:ascii="Arial" w:hAnsi="Arial" w:cs="Arial"/>
          <w:b w:val="0"/>
          <w:bCs/>
          <w:color w:val="auto"/>
          <w:sz w:val="24"/>
          <w:szCs w:val="24"/>
        </w:rPr>
        <w:t xml:space="preserve">funding model.  </w:t>
      </w:r>
      <w:r w:rsidR="00936BE1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>If the goal is not met by the deadline, no funds are collected</w:t>
      </w:r>
      <w:r w:rsidR="009F4123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>.</w:t>
      </w:r>
      <w:r w:rsidR="006829EF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 xml:space="preserve">  </w:t>
      </w:r>
      <w:r w:rsidR="000E5518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 xml:space="preserve">This </w:t>
      </w:r>
      <w:r w:rsidR="00AB666F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>clearly defines the success of a project</w:t>
      </w:r>
      <w:r w:rsidR="008F53B6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 xml:space="preserve"> campaign</w:t>
      </w:r>
      <w:r w:rsidR="00843F69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 xml:space="preserve"> after selection</w:t>
      </w:r>
      <w:r w:rsidR="00D41D35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>.</w:t>
      </w:r>
      <w:r w:rsidR="00DE1593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 xml:space="preserve"> </w:t>
      </w:r>
      <w:r w:rsidR="009E5F31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 xml:space="preserve"> </w:t>
      </w:r>
      <w:r w:rsidR="00610189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>So,</w:t>
      </w:r>
      <w:r w:rsidR="009E5F31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 xml:space="preserve"> what </w:t>
      </w:r>
      <w:r w:rsidR="0010579A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>determines the likelihood of a successful campaign?</w:t>
      </w:r>
      <w:r w:rsidR="000D5352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 xml:space="preserve">  </w:t>
      </w:r>
      <w:r w:rsidR="000C5350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 xml:space="preserve">Looking at </w:t>
      </w:r>
      <w:r w:rsidR="00D92C2C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 xml:space="preserve">data collected from </w:t>
      </w:r>
      <w:r w:rsidR="00C55217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 xml:space="preserve">the </w:t>
      </w:r>
      <w:r w:rsidR="008F6B60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>start of the company</w:t>
      </w:r>
      <w:r w:rsidR="00DD0338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 xml:space="preserve"> (2009)</w:t>
      </w:r>
      <w:r w:rsidR="008F6B60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 xml:space="preserve"> through March 15, 2017</w:t>
      </w:r>
      <w:r w:rsidR="00AD163A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 xml:space="preserve"> as a whole</w:t>
      </w:r>
      <w:r w:rsidR="00EA443F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>, we can d</w:t>
      </w:r>
      <w:r w:rsidR="008F6CEE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>raw</w:t>
      </w:r>
      <w:r w:rsidR="00EA443F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 xml:space="preserve"> </w:t>
      </w:r>
      <w:r w:rsidR="008F6CEE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 xml:space="preserve">main </w:t>
      </w:r>
      <w:r w:rsidR="00EA443F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>three</w:t>
      </w:r>
      <w:r w:rsidR="00C07C2D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 xml:space="preserve"> </w:t>
      </w:r>
      <w:r w:rsidR="00EA443F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>factors that</w:t>
      </w:r>
      <w:r w:rsidR="008F6CEE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 xml:space="preserve"> </w:t>
      </w:r>
      <w:r w:rsidR="000637AA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>de</w:t>
      </w:r>
      <w:r w:rsidR="00843F69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>te</w:t>
      </w:r>
      <w:r w:rsidR="000637AA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>rmin</w:t>
      </w:r>
      <w:r w:rsidR="00843F69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>e</w:t>
      </w:r>
      <w:r w:rsidR="000637AA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 xml:space="preserve"> the likelihood of a successful campaign</w:t>
      </w:r>
      <w:r w:rsidR="006012B1" w:rsidRPr="00A7082F">
        <w:rPr>
          <w:rFonts w:ascii="Arial" w:hAnsi="Arial" w:cs="Arial"/>
          <w:b w:val="0"/>
          <w:bCs/>
          <w:color w:val="202122"/>
          <w:sz w:val="24"/>
          <w:szCs w:val="24"/>
          <w:shd w:val="clear" w:color="auto" w:fill="FFFFFF"/>
        </w:rPr>
        <w:t>:</w:t>
      </w:r>
    </w:p>
    <w:p w14:paraId="487090EF" w14:textId="3EF45FE4" w:rsidR="00651F8B" w:rsidRPr="00A7082F" w:rsidRDefault="0061441B" w:rsidP="00651F8B">
      <w:pPr>
        <w:pStyle w:val="ListParagraph"/>
        <w:numPr>
          <w:ilvl w:val="0"/>
          <w:numId w:val="2"/>
        </w:numPr>
        <w:spacing w:after="200"/>
        <w:rPr>
          <w:rFonts w:ascii="Arial" w:hAnsi="Arial" w:cs="Arial"/>
          <w:b w:val="0"/>
          <w:bCs/>
          <w:color w:val="auto"/>
          <w:sz w:val="24"/>
          <w:szCs w:val="24"/>
        </w:rPr>
      </w:pPr>
      <w:r w:rsidRPr="00A7082F">
        <w:rPr>
          <w:rFonts w:ascii="Arial" w:hAnsi="Arial" w:cs="Arial"/>
          <w:b w:val="0"/>
          <w:bCs/>
          <w:color w:val="auto"/>
          <w:sz w:val="24"/>
          <w:szCs w:val="24"/>
        </w:rPr>
        <w:t>Theater projects</w:t>
      </w:r>
      <w:r w:rsidR="002211E6" w:rsidRPr="00A7082F">
        <w:rPr>
          <w:rFonts w:ascii="Arial" w:hAnsi="Arial" w:cs="Arial"/>
          <w:b w:val="0"/>
          <w:bCs/>
          <w:color w:val="auto"/>
          <w:sz w:val="24"/>
          <w:szCs w:val="24"/>
        </w:rPr>
        <w:t>, especially plays have the</w:t>
      </w:r>
      <w:r w:rsidR="00A81087" w:rsidRPr="00A7082F">
        <w:rPr>
          <w:rFonts w:ascii="Arial" w:hAnsi="Arial" w:cs="Arial"/>
          <w:b w:val="0"/>
          <w:bCs/>
          <w:color w:val="auto"/>
          <w:sz w:val="24"/>
          <w:szCs w:val="24"/>
        </w:rPr>
        <w:t xml:space="preserve"> highest number of approved sel</w:t>
      </w:r>
      <w:r w:rsidR="00DB3F7F" w:rsidRPr="00A7082F">
        <w:rPr>
          <w:rFonts w:ascii="Arial" w:hAnsi="Arial" w:cs="Arial"/>
          <w:b w:val="0"/>
          <w:bCs/>
          <w:color w:val="auto"/>
          <w:sz w:val="24"/>
          <w:szCs w:val="24"/>
        </w:rPr>
        <w:t>ections and successful campaigns</w:t>
      </w:r>
      <w:r w:rsidR="00B1625C" w:rsidRPr="00A7082F">
        <w:rPr>
          <w:rFonts w:ascii="Arial" w:hAnsi="Arial" w:cs="Arial"/>
          <w:b w:val="0"/>
          <w:bCs/>
          <w:color w:val="auto"/>
          <w:sz w:val="24"/>
          <w:szCs w:val="24"/>
        </w:rPr>
        <w:t>.</w:t>
      </w:r>
    </w:p>
    <w:p w14:paraId="55769316" w14:textId="2B80ABB0" w:rsidR="00BC6FCE" w:rsidRPr="00A7082F" w:rsidRDefault="002F1C44" w:rsidP="00651F8B">
      <w:pPr>
        <w:pStyle w:val="ListParagraph"/>
        <w:numPr>
          <w:ilvl w:val="0"/>
          <w:numId w:val="2"/>
        </w:numPr>
        <w:spacing w:after="200"/>
        <w:rPr>
          <w:rFonts w:ascii="Arial" w:hAnsi="Arial" w:cs="Arial"/>
          <w:b w:val="0"/>
          <w:bCs/>
          <w:color w:val="auto"/>
          <w:sz w:val="24"/>
          <w:szCs w:val="24"/>
        </w:rPr>
      </w:pPr>
      <w:r w:rsidRPr="00A7082F">
        <w:rPr>
          <w:rFonts w:ascii="Arial" w:hAnsi="Arial" w:cs="Arial"/>
          <w:b w:val="0"/>
          <w:bCs/>
          <w:color w:val="auto"/>
          <w:sz w:val="24"/>
          <w:szCs w:val="24"/>
        </w:rPr>
        <w:t>Rock Music</w:t>
      </w:r>
      <w:r w:rsidR="00A41665" w:rsidRPr="00A7082F">
        <w:rPr>
          <w:rFonts w:ascii="Arial" w:hAnsi="Arial" w:cs="Arial"/>
          <w:b w:val="0"/>
          <w:bCs/>
          <w:color w:val="auto"/>
          <w:sz w:val="24"/>
          <w:szCs w:val="24"/>
        </w:rPr>
        <w:t xml:space="preserve">, </w:t>
      </w:r>
      <w:r w:rsidR="009539EC" w:rsidRPr="00A7082F">
        <w:rPr>
          <w:rFonts w:ascii="Arial" w:hAnsi="Arial" w:cs="Arial"/>
          <w:b w:val="0"/>
          <w:bCs/>
          <w:color w:val="auto"/>
          <w:sz w:val="24"/>
          <w:szCs w:val="24"/>
        </w:rPr>
        <w:t>Documentaries</w:t>
      </w:r>
      <w:r w:rsidR="005173DA" w:rsidRPr="00A7082F">
        <w:rPr>
          <w:rFonts w:ascii="Arial" w:hAnsi="Arial" w:cs="Arial"/>
          <w:b w:val="0"/>
          <w:bCs/>
          <w:color w:val="auto"/>
          <w:sz w:val="24"/>
          <w:szCs w:val="24"/>
        </w:rPr>
        <w:t>, and Hardware</w:t>
      </w:r>
      <w:r w:rsidR="00ED0D84" w:rsidRPr="00A7082F">
        <w:rPr>
          <w:rFonts w:ascii="Arial" w:hAnsi="Arial" w:cs="Arial"/>
          <w:b w:val="0"/>
          <w:bCs/>
          <w:color w:val="auto"/>
          <w:sz w:val="24"/>
          <w:szCs w:val="24"/>
        </w:rPr>
        <w:t xml:space="preserve"> </w:t>
      </w:r>
      <w:r w:rsidR="001168E6" w:rsidRPr="00A7082F">
        <w:rPr>
          <w:rFonts w:ascii="Arial" w:hAnsi="Arial" w:cs="Arial"/>
          <w:b w:val="0"/>
          <w:bCs/>
          <w:color w:val="auto"/>
          <w:sz w:val="24"/>
          <w:szCs w:val="24"/>
        </w:rPr>
        <w:t>are successful sub</w:t>
      </w:r>
      <w:r w:rsidR="0054089D">
        <w:rPr>
          <w:rFonts w:ascii="Arial" w:hAnsi="Arial" w:cs="Arial"/>
          <w:b w:val="0"/>
          <w:bCs/>
          <w:color w:val="auto"/>
          <w:sz w:val="24"/>
          <w:szCs w:val="24"/>
        </w:rPr>
        <w:t>-</w:t>
      </w:r>
      <w:r w:rsidR="001168E6" w:rsidRPr="00A7082F">
        <w:rPr>
          <w:rFonts w:ascii="Arial" w:hAnsi="Arial" w:cs="Arial"/>
          <w:b w:val="0"/>
          <w:bCs/>
          <w:color w:val="auto"/>
          <w:sz w:val="24"/>
          <w:szCs w:val="24"/>
        </w:rPr>
        <w:t>categories</w:t>
      </w:r>
      <w:r w:rsidR="00A6336D" w:rsidRPr="00A7082F">
        <w:rPr>
          <w:rFonts w:ascii="Arial" w:hAnsi="Arial" w:cs="Arial"/>
          <w:b w:val="0"/>
          <w:bCs/>
          <w:color w:val="auto"/>
          <w:sz w:val="24"/>
          <w:szCs w:val="24"/>
        </w:rPr>
        <w:t xml:space="preserve"> that have no</w:t>
      </w:r>
      <w:r w:rsidR="00BC6FCE" w:rsidRPr="00A7082F">
        <w:rPr>
          <w:rFonts w:ascii="Arial" w:hAnsi="Arial" w:cs="Arial"/>
          <w:b w:val="0"/>
          <w:bCs/>
          <w:color w:val="auto"/>
          <w:sz w:val="24"/>
          <w:szCs w:val="24"/>
        </w:rPr>
        <w:t xml:space="preserve"> failed campaigns on record.</w:t>
      </w:r>
    </w:p>
    <w:p w14:paraId="58AC03BA" w14:textId="095248A4" w:rsidR="00AA2860" w:rsidRPr="00A7082F" w:rsidRDefault="00BC6FCE" w:rsidP="008467C9">
      <w:pPr>
        <w:pStyle w:val="ListParagraph"/>
        <w:numPr>
          <w:ilvl w:val="0"/>
          <w:numId w:val="2"/>
        </w:numPr>
        <w:spacing w:after="200"/>
        <w:rPr>
          <w:rFonts w:ascii="Arial" w:hAnsi="Arial" w:cs="Arial"/>
          <w:b w:val="0"/>
          <w:bCs/>
          <w:color w:val="auto"/>
          <w:sz w:val="24"/>
          <w:szCs w:val="24"/>
        </w:rPr>
      </w:pPr>
      <w:r w:rsidRPr="00A7082F">
        <w:rPr>
          <w:rFonts w:ascii="Arial" w:hAnsi="Arial" w:cs="Arial"/>
          <w:b w:val="0"/>
          <w:bCs/>
          <w:color w:val="auto"/>
          <w:sz w:val="24"/>
          <w:szCs w:val="24"/>
        </w:rPr>
        <w:t>Timing</w:t>
      </w:r>
      <w:r w:rsidR="00971D3F" w:rsidRPr="00A7082F">
        <w:rPr>
          <w:rFonts w:ascii="Arial" w:hAnsi="Arial" w:cs="Arial"/>
          <w:b w:val="0"/>
          <w:bCs/>
          <w:color w:val="auto"/>
          <w:sz w:val="24"/>
          <w:szCs w:val="24"/>
        </w:rPr>
        <w:t xml:space="preserve"> </w:t>
      </w:r>
      <w:r w:rsidR="00EE39FA" w:rsidRPr="00A7082F">
        <w:rPr>
          <w:rFonts w:ascii="Arial" w:hAnsi="Arial" w:cs="Arial"/>
          <w:b w:val="0"/>
          <w:bCs/>
          <w:color w:val="auto"/>
          <w:sz w:val="24"/>
          <w:szCs w:val="24"/>
        </w:rPr>
        <w:t>can have an affect on the success of the campaign</w:t>
      </w:r>
      <w:r w:rsidR="00D018AC" w:rsidRPr="00A7082F">
        <w:rPr>
          <w:rFonts w:ascii="Arial" w:hAnsi="Arial" w:cs="Arial"/>
          <w:b w:val="0"/>
          <w:bCs/>
          <w:color w:val="auto"/>
          <w:sz w:val="24"/>
          <w:szCs w:val="24"/>
        </w:rPr>
        <w:t xml:space="preserve"> with May </w:t>
      </w:r>
      <w:r w:rsidR="00B03A71" w:rsidRPr="00A7082F">
        <w:rPr>
          <w:rFonts w:ascii="Arial" w:hAnsi="Arial" w:cs="Arial"/>
          <w:b w:val="0"/>
          <w:bCs/>
          <w:color w:val="auto"/>
          <w:sz w:val="24"/>
          <w:szCs w:val="24"/>
        </w:rPr>
        <w:t>as t</w:t>
      </w:r>
      <w:r w:rsidR="00B33532" w:rsidRPr="00A7082F">
        <w:rPr>
          <w:rFonts w:ascii="Arial" w:hAnsi="Arial" w:cs="Arial"/>
          <w:b w:val="0"/>
          <w:bCs/>
          <w:color w:val="auto"/>
          <w:sz w:val="24"/>
          <w:szCs w:val="24"/>
        </w:rPr>
        <w:t>h</w:t>
      </w:r>
      <w:r w:rsidR="00B03A71" w:rsidRPr="00A7082F">
        <w:rPr>
          <w:rFonts w:ascii="Arial" w:hAnsi="Arial" w:cs="Arial"/>
          <w:b w:val="0"/>
          <w:bCs/>
          <w:color w:val="auto"/>
          <w:sz w:val="24"/>
          <w:szCs w:val="24"/>
        </w:rPr>
        <w:t>e best month to start and December being the worst.</w:t>
      </w:r>
      <w:r w:rsidR="009539EC" w:rsidRPr="00A7082F">
        <w:rPr>
          <w:rFonts w:ascii="Arial" w:hAnsi="Arial" w:cs="Arial"/>
          <w:b w:val="0"/>
          <w:bCs/>
          <w:color w:val="auto"/>
          <w:sz w:val="24"/>
          <w:szCs w:val="24"/>
        </w:rPr>
        <w:t xml:space="preserve"> </w:t>
      </w:r>
    </w:p>
    <w:p w14:paraId="432FBD95" w14:textId="09925712" w:rsidR="009037EF" w:rsidRDefault="008467C9" w:rsidP="008467C9">
      <w:pPr>
        <w:pStyle w:val="Content"/>
        <w:rPr>
          <w:rFonts w:ascii="Arial Nova" w:hAnsi="Arial Nova"/>
          <w:sz w:val="24"/>
          <w:szCs w:val="24"/>
        </w:rPr>
      </w:pPr>
      <w:r w:rsidRPr="00A7082F">
        <w:rPr>
          <w:rFonts w:ascii="Arial Nova" w:hAnsi="Arial Nova"/>
          <w:sz w:val="24"/>
          <w:szCs w:val="24"/>
        </w:rPr>
        <w:t>Given Data</w:t>
      </w:r>
    </w:p>
    <w:p w14:paraId="4E23025D" w14:textId="77777777" w:rsidR="000A741F" w:rsidRPr="00A7082F" w:rsidRDefault="000A741F" w:rsidP="008467C9">
      <w:pPr>
        <w:pStyle w:val="Content"/>
        <w:rPr>
          <w:rFonts w:ascii="Arial Nova" w:hAnsi="Arial Nova"/>
          <w:sz w:val="24"/>
          <w:szCs w:val="24"/>
        </w:rPr>
      </w:pPr>
    </w:p>
    <w:p w14:paraId="6B53ADE6" w14:textId="3A2171DD" w:rsidR="009766D1" w:rsidRDefault="009766D1" w:rsidP="009766D1">
      <w:pPr>
        <w:pStyle w:val="Content"/>
        <w:rPr>
          <w:rFonts w:ascii="Arial Nova" w:hAnsi="Arial Nova"/>
          <w:noProof/>
        </w:rPr>
      </w:pPr>
      <w:r>
        <w:rPr>
          <w:rFonts w:ascii="Arial Nova" w:hAnsi="Arial Nov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019FE88" wp14:editId="4A5B3539">
                <wp:simplePos x="0" y="0"/>
                <wp:positionH relativeFrom="column">
                  <wp:posOffset>10525881</wp:posOffset>
                </wp:positionH>
                <wp:positionV relativeFrom="paragraph">
                  <wp:posOffset>2300129</wp:posOffset>
                </wp:positionV>
                <wp:extent cx="267480" cy="1187640"/>
                <wp:effectExtent l="95250" t="152400" r="113665" b="1651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7480" cy="118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4AC4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824.55pt;margin-top:172.6pt;width:29.55pt;height:11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">
                <v:imagedata r:id="rId10" o:title=""/>
              </v:shape>
            </w:pict>
          </mc:Fallback>
        </mc:AlternateContent>
      </w:r>
      <w:r>
        <w:rPr>
          <w:rFonts w:ascii="Arial Nova" w:hAnsi="Arial Nov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F1E7BA6" wp14:editId="1A317D87">
                <wp:simplePos x="0" y="0"/>
                <wp:positionH relativeFrom="column">
                  <wp:posOffset>80841</wp:posOffset>
                </wp:positionH>
                <wp:positionV relativeFrom="paragraph">
                  <wp:posOffset>2416769</wp:posOffset>
                </wp:positionV>
                <wp:extent cx="582840" cy="5040"/>
                <wp:effectExtent l="95250" t="152400" r="122555" b="16700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8284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B4791" id="Ink 31" o:spid="_x0000_s1026" type="#_x0000_t75" style="position:absolute;margin-left:2.15pt;margin-top:181.8pt;width:54.4pt;height:1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">
                <v:imagedata r:id="rId12" o:title=""/>
              </v:shape>
            </w:pict>
          </mc:Fallback>
        </mc:AlternateContent>
      </w:r>
      <w:r>
        <w:rPr>
          <w:rFonts w:ascii="Arial Nova" w:hAnsi="Arial Nov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7984118" wp14:editId="28EDA0AB">
                <wp:simplePos x="0" y="0"/>
                <wp:positionH relativeFrom="column">
                  <wp:posOffset>160041</wp:posOffset>
                </wp:positionH>
                <wp:positionV relativeFrom="paragraph">
                  <wp:posOffset>2364929</wp:posOffset>
                </wp:positionV>
                <wp:extent cx="95400" cy="53280"/>
                <wp:effectExtent l="76200" t="133350" r="114300" b="17589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540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42DF7" id="Ink 30" o:spid="_x0000_s1026" type="#_x0000_t75" style="position:absolute;margin-left:8.4pt;margin-top:177.7pt;width:16pt;height:2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">
                <v:imagedata r:id="rId14" o:title=""/>
              </v:shape>
            </w:pict>
          </mc:Fallback>
        </mc:AlternateContent>
      </w:r>
      <w:r>
        <w:rPr>
          <w:rFonts w:ascii="Arial Nova" w:hAnsi="Arial Nov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B799D68" wp14:editId="7AA1DF9B">
                <wp:simplePos x="0" y="0"/>
                <wp:positionH relativeFrom="column">
                  <wp:posOffset>144561</wp:posOffset>
                </wp:positionH>
                <wp:positionV relativeFrom="paragraph">
                  <wp:posOffset>2368889</wp:posOffset>
                </wp:positionV>
                <wp:extent cx="4101840" cy="97560"/>
                <wp:effectExtent l="76200" t="133350" r="127635" b="16954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0184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9A7AE" id="Ink 29" o:spid="_x0000_s1026" type="#_x0000_t75" style="position:absolute;margin-left:7.15pt;margin-top:178.05pt;width:331.5pt;height:24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">
                <v:imagedata r:id="rId16" o:title=""/>
              </v:shape>
            </w:pict>
          </mc:Fallback>
        </mc:AlternateContent>
      </w:r>
      <w:r w:rsidR="00737B82">
        <w:rPr>
          <w:rFonts w:ascii="Arial Nova" w:hAnsi="Arial Nov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D78E7D3" wp14:editId="01F255C4">
                <wp:simplePos x="0" y="0"/>
                <wp:positionH relativeFrom="column">
                  <wp:posOffset>8117481</wp:posOffset>
                </wp:positionH>
                <wp:positionV relativeFrom="paragraph">
                  <wp:posOffset>1346160</wp:posOffset>
                </wp:positionV>
                <wp:extent cx="232920" cy="789120"/>
                <wp:effectExtent l="95250" t="133350" r="110490" b="16383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2920" cy="78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1E080" id="Ink 13" o:spid="_x0000_s1026" type="#_x0000_t75" style="position:absolute;margin-left:634.9pt;margin-top:97.5pt;width:26.85pt;height:79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">
                <v:imagedata r:id="rId18" o:title=""/>
              </v:shape>
            </w:pict>
          </mc:Fallback>
        </mc:AlternateContent>
      </w:r>
      <w:r w:rsidR="009508F1">
        <w:rPr>
          <w:rFonts w:ascii="Arial Nova" w:hAnsi="Arial Nova"/>
          <w:noProof/>
        </w:rPr>
        <w:drawing>
          <wp:inline distT="0" distB="0" distL="0" distR="0" wp14:anchorId="7ECBFA00" wp14:editId="3F7A4C0B">
            <wp:extent cx="4231037" cy="2771030"/>
            <wp:effectExtent l="0" t="0" r="0" b="0"/>
            <wp:docPr id="12" name="Picture 12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, Exce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022" cy="286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13C7" w14:textId="683E92A7" w:rsidR="009766D1" w:rsidRPr="00BE2CFB" w:rsidRDefault="006C7C3E" w:rsidP="009766D1">
      <w:pPr>
        <w:rPr>
          <w:rFonts w:asciiTheme="majorHAnsi" w:hAnsiTheme="majorHAnsi" w:cstheme="majorHAnsi"/>
          <w:b w:val="0"/>
          <w:noProof/>
          <w:color w:val="auto"/>
          <w:sz w:val="20"/>
          <w:szCs w:val="20"/>
        </w:rPr>
      </w:pPr>
      <w:r>
        <w:rPr>
          <w:rFonts w:ascii="Arial Nova" w:hAnsi="Arial Nova"/>
          <w:b w:val="0"/>
          <w:noProof/>
        </w:rPr>
        <w:t>*</w:t>
      </w:r>
      <w:r w:rsidR="00E05D4A">
        <w:rPr>
          <w:rFonts w:asciiTheme="majorHAnsi" w:hAnsiTheme="majorHAnsi" w:cstheme="majorHAnsi"/>
          <w:b w:val="0"/>
          <w:noProof/>
          <w:color w:val="auto"/>
          <w:sz w:val="20"/>
          <w:szCs w:val="20"/>
        </w:rPr>
        <w:t>Image from</w:t>
      </w:r>
      <w:r w:rsidR="00BE2CFB">
        <w:rPr>
          <w:rFonts w:asciiTheme="majorHAnsi" w:hAnsiTheme="majorHAnsi" w:cstheme="majorHAnsi"/>
          <w:b w:val="0"/>
          <w:noProof/>
          <w:color w:val="auto"/>
          <w:sz w:val="20"/>
          <w:szCs w:val="20"/>
        </w:rPr>
        <w:t xml:space="preserve"> </w:t>
      </w:r>
      <w:r w:rsidR="00C340FB">
        <w:rPr>
          <w:rFonts w:asciiTheme="majorHAnsi" w:hAnsiTheme="majorHAnsi" w:cstheme="majorHAnsi"/>
          <w:b w:val="0"/>
          <w:noProof/>
          <w:color w:val="auto"/>
          <w:sz w:val="20"/>
          <w:szCs w:val="20"/>
        </w:rPr>
        <w:t>Parent-Category Outcome Sheet on Excel</w:t>
      </w:r>
      <w:r w:rsidR="00B55DC5">
        <w:rPr>
          <w:rFonts w:asciiTheme="majorHAnsi" w:hAnsiTheme="majorHAnsi" w:cstheme="majorHAnsi"/>
          <w:b w:val="0"/>
          <w:noProof/>
          <w:color w:val="auto"/>
          <w:sz w:val="20"/>
          <w:szCs w:val="20"/>
        </w:rPr>
        <w:t xml:space="preserve"> HW</w:t>
      </w:r>
      <w:r w:rsidR="00AA387F">
        <w:rPr>
          <w:rFonts w:asciiTheme="majorHAnsi" w:hAnsiTheme="majorHAnsi" w:cstheme="majorHAnsi"/>
          <w:b w:val="0"/>
          <w:noProof/>
          <w:color w:val="auto"/>
          <w:sz w:val="20"/>
          <w:szCs w:val="20"/>
        </w:rPr>
        <w:t xml:space="preserve"> doc</w:t>
      </w:r>
    </w:p>
    <w:p w14:paraId="71DBF84B" w14:textId="1ED139CD" w:rsidR="009766D1" w:rsidRPr="009766D1" w:rsidRDefault="009766D1" w:rsidP="009766D1">
      <w:pPr>
        <w:tabs>
          <w:tab w:val="left" w:pos="2526"/>
        </w:tabs>
      </w:pPr>
      <w:r>
        <w:tab/>
      </w:r>
    </w:p>
    <w:p w14:paraId="60FDE269" w14:textId="44E35EA7" w:rsidR="00F505D4" w:rsidRDefault="0083212E" w:rsidP="00474456">
      <w:pPr>
        <w:pStyle w:val="Content"/>
        <w:rPr>
          <w:rFonts w:ascii="Arial Nova" w:hAnsi="Arial Nova"/>
        </w:rPr>
      </w:pPr>
      <w:r>
        <w:rPr>
          <w:rFonts w:ascii="Arial Nova" w:hAnsi="Arial Nova"/>
          <w:noProof/>
        </w:rPr>
        <w:lastRenderedPageBreak/>
        <w:drawing>
          <wp:inline distT="0" distB="0" distL="0" distR="0" wp14:anchorId="61B30083" wp14:editId="30A80B8D">
            <wp:extent cx="4874217" cy="2725065"/>
            <wp:effectExtent l="0" t="0" r="3175" b="0"/>
            <wp:docPr id="4" name="Picture 4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waterfall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363" cy="278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660E" w14:textId="3700D716" w:rsidR="00541110" w:rsidRPr="00541110" w:rsidRDefault="002C442C" w:rsidP="008467C9">
      <w:pPr>
        <w:pStyle w:val="Content"/>
        <w:rPr>
          <w:rFonts w:ascii="Arial" w:hAnsi="Arial" w:cs="Arial"/>
          <w:bCs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4"/>
          <w:szCs w:val="24"/>
        </w:rPr>
        <w:t>*</w:t>
      </w:r>
      <w:r w:rsidR="00541110" w:rsidRPr="00541110">
        <w:rPr>
          <w:rFonts w:asciiTheme="majorHAnsi" w:hAnsiTheme="majorHAnsi" w:cstheme="majorHAnsi"/>
          <w:b/>
          <w:noProof/>
          <w:color w:val="auto"/>
          <w:sz w:val="20"/>
          <w:szCs w:val="20"/>
        </w:rPr>
        <w:t xml:space="preserve"> </w:t>
      </w:r>
      <w:r w:rsidR="00E05D4A">
        <w:rPr>
          <w:rFonts w:asciiTheme="majorHAnsi" w:hAnsiTheme="majorHAnsi" w:cstheme="majorHAnsi"/>
          <w:bCs/>
          <w:noProof/>
          <w:color w:val="auto"/>
          <w:sz w:val="20"/>
          <w:szCs w:val="20"/>
        </w:rPr>
        <w:t xml:space="preserve">Image from </w:t>
      </w:r>
      <w:r w:rsidR="00541110" w:rsidRPr="00541110">
        <w:rPr>
          <w:rFonts w:asciiTheme="majorHAnsi" w:hAnsiTheme="majorHAnsi" w:cstheme="majorHAnsi"/>
          <w:bCs/>
          <w:noProof/>
          <w:color w:val="auto"/>
          <w:sz w:val="20"/>
          <w:szCs w:val="20"/>
        </w:rPr>
        <w:t>Parent-Category Outcome Sheet on Excel HW</w:t>
      </w:r>
      <w:r w:rsidR="00AA387F">
        <w:rPr>
          <w:rFonts w:asciiTheme="majorHAnsi" w:hAnsiTheme="majorHAnsi" w:cstheme="majorHAnsi"/>
          <w:bCs/>
          <w:noProof/>
          <w:color w:val="auto"/>
          <w:sz w:val="20"/>
          <w:szCs w:val="20"/>
        </w:rPr>
        <w:t xml:space="preserve"> doc</w:t>
      </w:r>
    </w:p>
    <w:p w14:paraId="069FADD4" w14:textId="77777777" w:rsidR="00541110" w:rsidRDefault="00541110" w:rsidP="008467C9">
      <w:pPr>
        <w:pStyle w:val="Content"/>
        <w:rPr>
          <w:rFonts w:ascii="Arial" w:hAnsi="Arial" w:cs="Arial"/>
          <w:color w:val="auto"/>
          <w:sz w:val="20"/>
          <w:szCs w:val="20"/>
        </w:rPr>
      </w:pPr>
    </w:p>
    <w:p w14:paraId="242976F3" w14:textId="7F3DF2FC" w:rsidR="0071253E" w:rsidRPr="00555FAF" w:rsidRDefault="003E3652" w:rsidP="008467C9">
      <w:pPr>
        <w:pStyle w:val="Content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Of parent-categories, </w:t>
      </w:r>
      <w:r w:rsidR="00332505">
        <w:rPr>
          <w:rFonts w:ascii="Arial" w:hAnsi="Arial" w:cs="Arial"/>
          <w:color w:val="auto"/>
          <w:sz w:val="24"/>
          <w:szCs w:val="24"/>
        </w:rPr>
        <w:t>“</w:t>
      </w:r>
      <w:r>
        <w:rPr>
          <w:rFonts w:ascii="Arial" w:hAnsi="Arial" w:cs="Arial"/>
          <w:color w:val="auto"/>
          <w:sz w:val="24"/>
          <w:szCs w:val="24"/>
        </w:rPr>
        <w:t>theater</w:t>
      </w:r>
      <w:r w:rsidR="00332505">
        <w:rPr>
          <w:rFonts w:ascii="Arial" w:hAnsi="Arial" w:cs="Arial"/>
          <w:color w:val="auto"/>
          <w:sz w:val="24"/>
          <w:szCs w:val="24"/>
        </w:rPr>
        <w:t>”</w:t>
      </w:r>
      <w:r w:rsidR="002C2A7D">
        <w:rPr>
          <w:rFonts w:ascii="Arial" w:hAnsi="Arial" w:cs="Arial"/>
          <w:color w:val="auto"/>
          <w:sz w:val="24"/>
          <w:szCs w:val="24"/>
        </w:rPr>
        <w:t xml:space="preserve"> has the greatest number of successful campaigns followed by</w:t>
      </w:r>
      <w:r w:rsidR="00332505">
        <w:rPr>
          <w:rFonts w:ascii="Arial" w:hAnsi="Arial" w:cs="Arial"/>
          <w:color w:val="auto"/>
          <w:sz w:val="24"/>
          <w:szCs w:val="24"/>
        </w:rPr>
        <w:t xml:space="preserve"> “music” and “film &amp; video.”</w:t>
      </w:r>
      <w:r w:rsidR="001D4A51" w:rsidRPr="004A503B">
        <w:rPr>
          <w:rFonts w:ascii="Arial" w:hAnsi="Arial" w:cs="Arial"/>
          <w:color w:val="auto"/>
          <w:sz w:val="24"/>
          <w:szCs w:val="24"/>
        </w:rPr>
        <w:t xml:space="preserve"> </w:t>
      </w:r>
      <w:r w:rsidR="00737B82">
        <w:rPr>
          <w:rFonts w:ascii="Arial Nova" w:hAnsi="Arial Nov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DF3DCD2" wp14:editId="53511411">
                <wp:simplePos x="0" y="0"/>
                <wp:positionH relativeFrom="column">
                  <wp:posOffset>9962481</wp:posOffset>
                </wp:positionH>
                <wp:positionV relativeFrom="paragraph">
                  <wp:posOffset>-1756430</wp:posOffset>
                </wp:positionV>
                <wp:extent cx="64440" cy="856440"/>
                <wp:effectExtent l="95250" t="133350" r="107315" b="17272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4440" cy="85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E0322" id="Ink 11" o:spid="_x0000_s1026" type="#_x0000_t75" style="position:absolute;margin-left:780.25pt;margin-top:-146.8pt;width:13.55pt;height:8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">
                <v:imagedata r:id="rId22" o:title=""/>
              </v:shape>
            </w:pict>
          </mc:Fallback>
        </mc:AlternateContent>
      </w:r>
    </w:p>
    <w:p w14:paraId="654F3936" w14:textId="28EFE12D" w:rsidR="00552F04" w:rsidRDefault="00C93EA0" w:rsidP="006B3648">
      <w:pPr>
        <w:pStyle w:val="Content"/>
        <w:jc w:val="center"/>
        <w:rPr>
          <w:rFonts w:ascii="Arial Nova" w:hAnsi="Arial Nova"/>
        </w:rPr>
      </w:pPr>
      <w:r>
        <w:rPr>
          <w:rFonts w:ascii="Arial Nova" w:hAnsi="Arial Nova"/>
          <w:noProof/>
        </w:rPr>
        <w:drawing>
          <wp:inline distT="0" distB="0" distL="0" distR="0" wp14:anchorId="7AAE4483" wp14:editId="1914F89D">
            <wp:extent cx="5720877" cy="3688597"/>
            <wp:effectExtent l="0" t="0" r="0" b="762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622" cy="37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3891" w14:textId="7D038F65" w:rsidR="002C442C" w:rsidRDefault="00BB312B" w:rsidP="00BB312B">
      <w:pPr>
        <w:pStyle w:val="Content"/>
        <w:rPr>
          <w:rFonts w:ascii="Arial Nova" w:hAnsi="Arial Nova"/>
        </w:rPr>
      </w:pPr>
      <w:r>
        <w:rPr>
          <w:rFonts w:ascii="Arial Nova" w:hAnsi="Arial Nova"/>
        </w:rPr>
        <w:t>**</w:t>
      </w:r>
      <w:r w:rsidR="00E05D4A" w:rsidRPr="001A3D01">
        <w:rPr>
          <w:rFonts w:ascii="Arial Nova" w:hAnsi="Arial Nova"/>
          <w:color w:val="auto"/>
          <w:sz w:val="20"/>
          <w:szCs w:val="20"/>
        </w:rPr>
        <w:t>Image from</w:t>
      </w:r>
      <w:r w:rsidR="001A3D01" w:rsidRPr="001A3D01">
        <w:rPr>
          <w:rFonts w:ascii="Arial Nova" w:hAnsi="Arial Nova"/>
          <w:color w:val="auto"/>
          <w:sz w:val="20"/>
          <w:szCs w:val="20"/>
        </w:rPr>
        <w:t xml:space="preserve"> Sub-Category Outcomes sheet on Ex</w:t>
      </w:r>
      <w:r w:rsidR="00C3159D">
        <w:rPr>
          <w:rFonts w:ascii="Arial Nova" w:hAnsi="Arial Nova"/>
          <w:color w:val="auto"/>
          <w:sz w:val="20"/>
          <w:szCs w:val="20"/>
        </w:rPr>
        <w:t>c</w:t>
      </w:r>
      <w:r w:rsidR="001A3D01" w:rsidRPr="001A3D01">
        <w:rPr>
          <w:rFonts w:ascii="Arial Nova" w:hAnsi="Arial Nova"/>
          <w:color w:val="auto"/>
          <w:sz w:val="20"/>
          <w:szCs w:val="20"/>
        </w:rPr>
        <w:t>el HW</w:t>
      </w:r>
      <w:r w:rsidR="00AA387F">
        <w:rPr>
          <w:rFonts w:ascii="Arial Nova" w:hAnsi="Arial Nova"/>
          <w:color w:val="auto"/>
          <w:sz w:val="20"/>
          <w:szCs w:val="20"/>
        </w:rPr>
        <w:t xml:space="preserve"> doc</w:t>
      </w:r>
    </w:p>
    <w:p w14:paraId="1AA4ABAB" w14:textId="77777777" w:rsidR="00BB312B" w:rsidRDefault="00BB312B" w:rsidP="00BB312B">
      <w:pPr>
        <w:pStyle w:val="Content"/>
        <w:rPr>
          <w:rFonts w:ascii="Arial Nova" w:hAnsi="Arial Nova"/>
        </w:rPr>
      </w:pPr>
    </w:p>
    <w:p w14:paraId="16EAE945" w14:textId="34C7B509" w:rsidR="00AC6F39" w:rsidRPr="00ED231D" w:rsidRDefault="003D0E21" w:rsidP="008467C9">
      <w:pPr>
        <w:pStyle w:val="Content"/>
        <w:rPr>
          <w:rFonts w:ascii="Arial" w:hAnsi="Arial" w:cs="Arial"/>
          <w:color w:val="auto"/>
          <w:sz w:val="24"/>
          <w:szCs w:val="24"/>
        </w:rPr>
      </w:pPr>
      <w:r w:rsidRPr="00ED231D">
        <w:rPr>
          <w:rFonts w:ascii="Arial" w:hAnsi="Arial" w:cs="Arial"/>
          <w:color w:val="auto"/>
          <w:sz w:val="24"/>
          <w:szCs w:val="24"/>
        </w:rPr>
        <w:t>Plays</w:t>
      </w:r>
      <w:r w:rsidR="006B3648" w:rsidRPr="00ED231D">
        <w:rPr>
          <w:rFonts w:ascii="Arial" w:hAnsi="Arial" w:cs="Arial"/>
          <w:color w:val="auto"/>
          <w:sz w:val="24"/>
          <w:szCs w:val="24"/>
        </w:rPr>
        <w:t xml:space="preserve"> </w:t>
      </w:r>
      <w:r w:rsidR="004E2E7E">
        <w:rPr>
          <w:rFonts w:ascii="Arial" w:hAnsi="Arial" w:cs="Arial"/>
          <w:color w:val="auto"/>
          <w:sz w:val="24"/>
          <w:szCs w:val="24"/>
        </w:rPr>
        <w:t xml:space="preserve">vastly </w:t>
      </w:r>
      <w:r w:rsidR="00F575C2">
        <w:rPr>
          <w:rFonts w:ascii="Arial" w:hAnsi="Arial" w:cs="Arial"/>
          <w:color w:val="auto"/>
          <w:sz w:val="24"/>
          <w:szCs w:val="24"/>
        </w:rPr>
        <w:t>outnumber</w:t>
      </w:r>
      <w:r w:rsidR="00156CED">
        <w:rPr>
          <w:rFonts w:ascii="Arial" w:hAnsi="Arial" w:cs="Arial"/>
          <w:color w:val="auto"/>
          <w:sz w:val="24"/>
          <w:szCs w:val="24"/>
        </w:rPr>
        <w:t xml:space="preserve"> the other sub-categories in </w:t>
      </w:r>
      <w:r w:rsidR="000134D6">
        <w:rPr>
          <w:rFonts w:ascii="Arial" w:hAnsi="Arial" w:cs="Arial"/>
          <w:color w:val="auto"/>
          <w:sz w:val="24"/>
          <w:szCs w:val="24"/>
        </w:rPr>
        <w:t>both total and successful campaign</w:t>
      </w:r>
      <w:r w:rsidR="00F57D55">
        <w:rPr>
          <w:rFonts w:ascii="Arial" w:hAnsi="Arial" w:cs="Arial"/>
          <w:color w:val="auto"/>
          <w:sz w:val="24"/>
          <w:szCs w:val="24"/>
        </w:rPr>
        <w:t xml:space="preserve"> which shows </w:t>
      </w:r>
      <w:r w:rsidR="00CB0C18">
        <w:rPr>
          <w:rFonts w:ascii="Arial" w:hAnsi="Arial" w:cs="Arial"/>
          <w:color w:val="auto"/>
          <w:sz w:val="24"/>
          <w:szCs w:val="24"/>
        </w:rPr>
        <w:t>interest as a factor for success.</w:t>
      </w:r>
      <w:r w:rsidR="000134D6">
        <w:rPr>
          <w:rFonts w:ascii="Arial" w:hAnsi="Arial" w:cs="Arial"/>
          <w:color w:val="auto"/>
          <w:sz w:val="24"/>
          <w:szCs w:val="24"/>
        </w:rPr>
        <w:t xml:space="preserve">  </w:t>
      </w:r>
      <w:r w:rsidR="00FD0B3C">
        <w:rPr>
          <w:rFonts w:ascii="Arial" w:hAnsi="Arial" w:cs="Arial"/>
          <w:color w:val="auto"/>
          <w:sz w:val="24"/>
          <w:szCs w:val="24"/>
        </w:rPr>
        <w:t xml:space="preserve">However, other </w:t>
      </w:r>
      <w:r w:rsidR="00CB0C18">
        <w:rPr>
          <w:rFonts w:ascii="Arial" w:hAnsi="Arial" w:cs="Arial"/>
          <w:color w:val="auto"/>
          <w:sz w:val="24"/>
          <w:szCs w:val="24"/>
        </w:rPr>
        <w:t>sub-</w:t>
      </w:r>
      <w:r w:rsidR="00FD0B3C">
        <w:rPr>
          <w:rFonts w:ascii="Arial" w:hAnsi="Arial" w:cs="Arial"/>
          <w:color w:val="auto"/>
          <w:sz w:val="24"/>
          <w:szCs w:val="24"/>
        </w:rPr>
        <w:t xml:space="preserve">categories </w:t>
      </w:r>
      <w:r w:rsidR="00CB0C18">
        <w:rPr>
          <w:rFonts w:ascii="Arial" w:hAnsi="Arial" w:cs="Arial"/>
          <w:color w:val="auto"/>
          <w:sz w:val="24"/>
          <w:szCs w:val="24"/>
        </w:rPr>
        <w:t>such</w:t>
      </w:r>
      <w:r w:rsidR="00FE0E4F">
        <w:rPr>
          <w:rFonts w:ascii="Arial" w:hAnsi="Arial" w:cs="Arial"/>
          <w:color w:val="auto"/>
          <w:sz w:val="24"/>
          <w:szCs w:val="24"/>
        </w:rPr>
        <w:t xml:space="preserve"> as “rock</w:t>
      </w:r>
      <w:r w:rsidR="00A9283C">
        <w:rPr>
          <w:rFonts w:ascii="Arial" w:hAnsi="Arial" w:cs="Arial"/>
          <w:color w:val="auto"/>
          <w:sz w:val="24"/>
          <w:szCs w:val="24"/>
        </w:rPr>
        <w:t>”</w:t>
      </w:r>
      <w:r w:rsidR="00FE0E4F">
        <w:rPr>
          <w:rFonts w:ascii="Arial" w:hAnsi="Arial" w:cs="Arial"/>
          <w:color w:val="auto"/>
          <w:sz w:val="24"/>
          <w:szCs w:val="24"/>
        </w:rPr>
        <w:t xml:space="preserve"> music</w:t>
      </w:r>
      <w:r w:rsidR="0070603B">
        <w:rPr>
          <w:rFonts w:ascii="Arial" w:hAnsi="Arial" w:cs="Arial"/>
          <w:color w:val="auto"/>
          <w:sz w:val="24"/>
          <w:szCs w:val="24"/>
        </w:rPr>
        <w:t xml:space="preserve">, </w:t>
      </w:r>
      <w:r w:rsidR="00A9283C">
        <w:rPr>
          <w:rFonts w:ascii="Arial" w:hAnsi="Arial" w:cs="Arial"/>
          <w:color w:val="auto"/>
          <w:sz w:val="24"/>
          <w:szCs w:val="24"/>
        </w:rPr>
        <w:t>“documentaries</w:t>
      </w:r>
      <w:r w:rsidR="007D7EF9">
        <w:rPr>
          <w:rFonts w:ascii="Arial" w:hAnsi="Arial" w:cs="Arial"/>
          <w:color w:val="auto"/>
          <w:sz w:val="24"/>
          <w:szCs w:val="24"/>
        </w:rPr>
        <w:t>,</w:t>
      </w:r>
      <w:r w:rsidR="00A9283C">
        <w:rPr>
          <w:rFonts w:ascii="Arial" w:hAnsi="Arial" w:cs="Arial"/>
          <w:color w:val="auto"/>
          <w:sz w:val="24"/>
          <w:szCs w:val="24"/>
        </w:rPr>
        <w:t>”</w:t>
      </w:r>
      <w:r w:rsidR="00447B22">
        <w:rPr>
          <w:rFonts w:ascii="Arial" w:hAnsi="Arial" w:cs="Arial"/>
          <w:color w:val="auto"/>
          <w:sz w:val="24"/>
          <w:szCs w:val="24"/>
        </w:rPr>
        <w:t xml:space="preserve"> “hardware,” “</w:t>
      </w:r>
      <w:r w:rsidR="007D7EF9">
        <w:rPr>
          <w:rFonts w:ascii="Arial" w:hAnsi="Arial" w:cs="Arial"/>
          <w:color w:val="auto"/>
          <w:sz w:val="24"/>
          <w:szCs w:val="24"/>
        </w:rPr>
        <w:t>classica</w:t>
      </w:r>
      <w:r w:rsidR="00447B22">
        <w:rPr>
          <w:rFonts w:ascii="Arial" w:hAnsi="Arial" w:cs="Arial"/>
          <w:color w:val="auto"/>
          <w:sz w:val="24"/>
          <w:szCs w:val="24"/>
        </w:rPr>
        <w:t>l music</w:t>
      </w:r>
      <w:r w:rsidR="00730432">
        <w:rPr>
          <w:rFonts w:ascii="Arial" w:hAnsi="Arial" w:cs="Arial"/>
          <w:color w:val="auto"/>
          <w:sz w:val="24"/>
          <w:szCs w:val="24"/>
        </w:rPr>
        <w:t>,</w:t>
      </w:r>
      <w:r w:rsidR="00447B22">
        <w:rPr>
          <w:rFonts w:ascii="Arial" w:hAnsi="Arial" w:cs="Arial"/>
          <w:color w:val="auto"/>
          <w:sz w:val="24"/>
          <w:szCs w:val="24"/>
        </w:rPr>
        <w:t>”</w:t>
      </w:r>
      <w:r w:rsidR="00AD7DC6">
        <w:rPr>
          <w:rFonts w:ascii="Arial" w:hAnsi="Arial" w:cs="Arial"/>
          <w:color w:val="auto"/>
          <w:sz w:val="24"/>
          <w:szCs w:val="24"/>
        </w:rPr>
        <w:t xml:space="preserve"> </w:t>
      </w:r>
      <w:r w:rsidR="00E16B48">
        <w:rPr>
          <w:rFonts w:ascii="Arial" w:hAnsi="Arial" w:cs="Arial"/>
          <w:color w:val="auto"/>
          <w:sz w:val="24"/>
          <w:szCs w:val="24"/>
        </w:rPr>
        <w:t xml:space="preserve">“metal,” </w:t>
      </w:r>
      <w:r w:rsidR="00D81802">
        <w:rPr>
          <w:rFonts w:ascii="Arial" w:hAnsi="Arial" w:cs="Arial"/>
          <w:color w:val="auto"/>
          <w:sz w:val="24"/>
          <w:szCs w:val="24"/>
        </w:rPr>
        <w:t>“</w:t>
      </w:r>
      <w:r w:rsidR="000C278C">
        <w:rPr>
          <w:rFonts w:ascii="Arial" w:hAnsi="Arial" w:cs="Arial"/>
          <w:color w:val="auto"/>
          <w:sz w:val="24"/>
          <w:szCs w:val="24"/>
        </w:rPr>
        <w:t>table</w:t>
      </w:r>
      <w:r w:rsidR="00D81802">
        <w:rPr>
          <w:rFonts w:ascii="Arial" w:hAnsi="Arial" w:cs="Arial"/>
          <w:color w:val="auto"/>
          <w:sz w:val="24"/>
          <w:szCs w:val="24"/>
        </w:rPr>
        <w:t xml:space="preserve">top games”, </w:t>
      </w:r>
      <w:r w:rsidR="00E16B48">
        <w:rPr>
          <w:rFonts w:ascii="Arial" w:hAnsi="Arial" w:cs="Arial"/>
          <w:color w:val="auto"/>
          <w:sz w:val="24"/>
          <w:szCs w:val="24"/>
        </w:rPr>
        <w:t>“nonfiction</w:t>
      </w:r>
      <w:r w:rsidR="000C278C">
        <w:rPr>
          <w:rFonts w:ascii="Arial" w:hAnsi="Arial" w:cs="Arial"/>
          <w:color w:val="auto"/>
          <w:sz w:val="24"/>
          <w:szCs w:val="24"/>
        </w:rPr>
        <w:t>,</w:t>
      </w:r>
      <w:r w:rsidR="00E16B48">
        <w:rPr>
          <w:rFonts w:ascii="Arial" w:hAnsi="Arial" w:cs="Arial"/>
          <w:color w:val="auto"/>
          <w:sz w:val="24"/>
          <w:szCs w:val="24"/>
        </w:rPr>
        <w:t>”</w:t>
      </w:r>
      <w:r w:rsidR="006F7D87">
        <w:rPr>
          <w:rFonts w:ascii="Arial" w:hAnsi="Arial" w:cs="Arial"/>
          <w:color w:val="auto"/>
          <w:sz w:val="24"/>
          <w:szCs w:val="24"/>
        </w:rPr>
        <w:t xml:space="preserve"> “television”</w:t>
      </w:r>
      <w:r w:rsidR="00B84869">
        <w:rPr>
          <w:rFonts w:ascii="Arial" w:hAnsi="Arial" w:cs="Arial"/>
          <w:color w:val="auto"/>
          <w:sz w:val="24"/>
          <w:szCs w:val="24"/>
        </w:rPr>
        <w:t xml:space="preserve">, and pop music, </w:t>
      </w:r>
      <w:r w:rsidR="00514D0E">
        <w:rPr>
          <w:rFonts w:ascii="Arial" w:hAnsi="Arial" w:cs="Arial"/>
          <w:color w:val="auto"/>
          <w:sz w:val="24"/>
          <w:szCs w:val="24"/>
        </w:rPr>
        <w:t>have n</w:t>
      </w:r>
      <w:r w:rsidR="00C76CD3">
        <w:rPr>
          <w:rFonts w:ascii="Arial" w:hAnsi="Arial" w:cs="Arial"/>
          <w:color w:val="auto"/>
          <w:sz w:val="24"/>
          <w:szCs w:val="24"/>
        </w:rPr>
        <w:t xml:space="preserve">o </w:t>
      </w:r>
      <w:r w:rsidR="0077387F">
        <w:rPr>
          <w:rFonts w:ascii="Arial" w:hAnsi="Arial" w:cs="Arial"/>
          <w:color w:val="auto"/>
          <w:sz w:val="24"/>
          <w:szCs w:val="24"/>
        </w:rPr>
        <w:t xml:space="preserve">failed or canceled campaigns.  </w:t>
      </w:r>
    </w:p>
    <w:p w14:paraId="2B218E2D" w14:textId="5492604C" w:rsidR="008467C9" w:rsidRDefault="00C64081" w:rsidP="008467C9">
      <w:pPr>
        <w:pStyle w:val="Content"/>
        <w:rPr>
          <w:rFonts w:ascii="Arial Nova" w:hAnsi="Arial Nova"/>
        </w:rPr>
      </w:pPr>
      <w:r>
        <w:rPr>
          <w:rFonts w:ascii="Arial Nova" w:hAnsi="Arial Nova"/>
          <w:noProof/>
        </w:rPr>
        <w:lastRenderedPageBreak/>
        <w:drawing>
          <wp:inline distT="0" distB="0" distL="0" distR="0" wp14:anchorId="5B264EDC" wp14:editId="5E1F629C">
            <wp:extent cx="2838894" cy="2394488"/>
            <wp:effectExtent l="0" t="0" r="0" b="6350"/>
            <wp:docPr id="18" name="Picture 18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able, Excel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539" cy="24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C10">
        <w:rPr>
          <w:rFonts w:ascii="Arial Nova" w:hAnsi="Arial Nova"/>
        </w:rPr>
        <w:t xml:space="preserve"> </w:t>
      </w:r>
      <w:r w:rsidR="00042C10">
        <w:rPr>
          <w:rFonts w:ascii="Arial Nova" w:hAnsi="Arial Nova"/>
          <w:noProof/>
        </w:rPr>
        <w:drawing>
          <wp:inline distT="0" distB="0" distL="0" distR="0" wp14:anchorId="595A7FFB" wp14:editId="73388AFB">
            <wp:extent cx="3130658" cy="2551666"/>
            <wp:effectExtent l="0" t="0" r="0" b="127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837" cy="25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2578" w14:textId="43587623" w:rsidR="00555FAF" w:rsidRPr="00950134" w:rsidRDefault="00BD504A" w:rsidP="008467C9">
      <w:pPr>
        <w:pStyle w:val="Content"/>
        <w:rPr>
          <w:rFonts w:ascii="Arial Nova" w:hAnsi="Arial Nova"/>
        </w:rPr>
      </w:pPr>
      <w:r>
        <w:rPr>
          <w:rFonts w:ascii="Arial Nova" w:hAnsi="Arial Nova"/>
        </w:rPr>
        <w:t>***</w:t>
      </w:r>
      <w:r w:rsidR="00AD22D2" w:rsidRPr="00AD22D2">
        <w:rPr>
          <w:rFonts w:asciiTheme="majorHAnsi" w:hAnsiTheme="majorHAnsi" w:cstheme="majorHAnsi"/>
          <w:color w:val="auto"/>
          <w:sz w:val="20"/>
          <w:szCs w:val="20"/>
        </w:rPr>
        <w:t>Image from Launch-Date Outcomes sheet on Excel HW doc</w:t>
      </w:r>
      <w:r w:rsidRPr="00AD22D2">
        <w:rPr>
          <w:rFonts w:asciiTheme="majorHAnsi" w:hAnsiTheme="majorHAnsi" w:cstheme="majorHAnsi"/>
          <w:color w:val="auto"/>
          <w:sz w:val="20"/>
          <w:szCs w:val="20"/>
        </w:rPr>
        <w:tab/>
      </w:r>
      <w:r>
        <w:rPr>
          <w:rFonts w:ascii="Arial Nova" w:hAnsi="Arial Nova"/>
        </w:rPr>
        <w:tab/>
      </w:r>
      <w:r>
        <w:rPr>
          <w:rFonts w:ascii="Arial Nova" w:hAnsi="Arial Nova"/>
        </w:rPr>
        <w:tab/>
      </w:r>
      <w:r>
        <w:rPr>
          <w:rFonts w:ascii="Arial Nova" w:hAnsi="Arial Nova"/>
        </w:rPr>
        <w:tab/>
      </w:r>
      <w:r>
        <w:rPr>
          <w:rFonts w:ascii="Arial Nova" w:hAnsi="Arial Nova"/>
        </w:rPr>
        <w:tab/>
      </w:r>
      <w:r>
        <w:rPr>
          <w:rFonts w:ascii="Arial Nova" w:hAnsi="Arial Nova"/>
        </w:rPr>
        <w:tab/>
      </w:r>
    </w:p>
    <w:p w14:paraId="72C6A8CB" w14:textId="63D71F53" w:rsidR="00E07F95" w:rsidRPr="00AC600C" w:rsidRDefault="00FF0C61" w:rsidP="008E5C2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</w:pPr>
      <w:r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May has the greatest number </w:t>
      </w:r>
      <w:r w:rsidR="004E7B36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>of successful campaigns</w:t>
      </w:r>
      <w:r w:rsidR="00127880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>.  It also has</w:t>
      </w:r>
      <w:r w:rsidR="007D57BB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 the </w:t>
      </w:r>
      <w:r w:rsidR="00D968FD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>greatest</w:t>
      </w:r>
      <w:r w:rsidR="008A2E88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 separation from failed campaigns.  December appears to be the worst time to start a campaign.  </w:t>
      </w:r>
      <w:r w:rsidR="00CA2062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>It not only has the least number of success</w:t>
      </w:r>
      <w:r w:rsidR="00035BFD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ful campaigns but also dips below </w:t>
      </w:r>
      <w:r w:rsidR="00DB561A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>the number of failed campaigns</w:t>
      </w:r>
      <w:r w:rsidR="00D968FD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>.</w:t>
      </w:r>
    </w:p>
    <w:p w14:paraId="74DF81BE" w14:textId="1226ECD5" w:rsidR="008467C9" w:rsidRPr="00AC600C" w:rsidRDefault="007B5B8E" w:rsidP="008E5C2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</w:pPr>
      <w:r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There are several limitations to this dataset.  </w:t>
      </w:r>
      <w:r w:rsidR="00AC13C4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Having the </w:t>
      </w:r>
      <w:r w:rsidR="00831D7C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number of </w:t>
      </w:r>
      <w:r w:rsidR="00D36A2C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successful outcomes </w:t>
      </w:r>
      <w:r w:rsidR="00BB2638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>indicates interes</w:t>
      </w:r>
      <w:r w:rsidR="00746635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>t which</w:t>
      </w:r>
      <w:r w:rsidR="00C774EB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 </w:t>
      </w:r>
      <w:r w:rsidR="001C7B2E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>is an important factor to</w:t>
      </w:r>
      <w:r w:rsidR="00303CE6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 a successful campaign; however, </w:t>
      </w:r>
      <w:r w:rsidR="003A74AA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calculating the </w:t>
      </w:r>
      <w:r w:rsidR="00235A78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>percent</w:t>
      </w:r>
      <w:r w:rsidR="00C2709E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 </w:t>
      </w:r>
      <w:r w:rsidR="00D73C1D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of </w:t>
      </w:r>
      <w:r w:rsidR="00C2709E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>successful</w:t>
      </w:r>
      <w:r w:rsidR="00F4536E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 outcomes</w:t>
      </w:r>
      <w:r w:rsidR="00D4508F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 would be a better </w:t>
      </w:r>
      <w:r w:rsidR="00F4536E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way to </w:t>
      </w:r>
      <w:r w:rsidR="007D2814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rate the </w:t>
      </w:r>
      <w:r w:rsidR="008F397E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>likelihood of success.</w:t>
      </w:r>
      <w:r w:rsidR="00746635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 </w:t>
      </w:r>
      <w:r w:rsidR="007B0B79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>Also</w:t>
      </w:r>
      <w:r w:rsidR="002A79CD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>,</w:t>
      </w:r>
      <w:r w:rsidR="007B0B79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 the ob</w:t>
      </w:r>
      <w:r w:rsidR="00C37707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>served data show</w:t>
      </w:r>
      <w:r w:rsidR="00DB19B8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>s</w:t>
      </w:r>
      <w:r w:rsidR="00C37707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 the </w:t>
      </w:r>
      <w:r w:rsidR="00367C1C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number of outcomes </w:t>
      </w:r>
      <w:r w:rsidR="00DF2878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>starting from</w:t>
      </w:r>
      <w:r w:rsidR="008F3304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 the beginning of the company</w:t>
      </w:r>
      <w:r w:rsidR="00434DFD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>.</w:t>
      </w:r>
      <w:r w:rsidR="00DB19B8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  </w:t>
      </w:r>
      <w:r w:rsidR="00EE1B71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>Since</w:t>
      </w:r>
      <w:r w:rsidR="00DB19B8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 </w:t>
      </w:r>
      <w:r w:rsidR="003F22B8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>public i</w:t>
      </w:r>
      <w:r w:rsidR="00DB19B8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>nterest</w:t>
      </w:r>
      <w:r w:rsidR="003F22B8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 is a strong factor for success, it would be </w:t>
      </w:r>
      <w:r w:rsidR="00B94773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beneficial to observe which </w:t>
      </w:r>
      <w:r w:rsidR="0025404F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sub-categories are </w:t>
      </w:r>
      <w:r w:rsidR="00F93AFF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increasing in the most </w:t>
      </w:r>
      <w:r w:rsidR="008B3904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recent 2-3 years. </w:t>
      </w:r>
      <w:r w:rsidR="00DB19B8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 </w:t>
      </w:r>
      <w:r w:rsidR="00723BB9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Another limitation </w:t>
      </w:r>
      <w:r w:rsidR="0051720A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>t</w:t>
      </w:r>
      <w:r w:rsidR="009B7399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>h</w:t>
      </w:r>
      <w:r w:rsidR="00177502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>is dataset</w:t>
      </w:r>
      <w:r w:rsidR="0051720A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 has is that it</w:t>
      </w:r>
      <w:r w:rsidR="00177502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 does not reflect </w:t>
      </w:r>
      <w:r w:rsidR="002412A9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whether the goal amount has an impact on the success of the campaign. </w:t>
      </w:r>
      <w:r w:rsidR="006302B9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 </w:t>
      </w:r>
      <w:r w:rsidR="002412A9" w:rsidRPr="00AC600C">
        <w:rPr>
          <w:rFonts w:asciiTheme="majorHAnsi" w:eastAsia="Times New Roman" w:hAnsiTheme="majorHAnsi" w:cstheme="majorHAnsi"/>
          <w:b w:val="0"/>
          <w:color w:val="auto"/>
          <w:sz w:val="24"/>
          <w:szCs w:val="24"/>
        </w:rPr>
        <w:t xml:space="preserve"> </w:t>
      </w:r>
    </w:p>
    <w:p w14:paraId="5EEA4D10" w14:textId="77777777" w:rsidR="00D077E9" w:rsidRPr="00ED2DFD" w:rsidRDefault="00D077E9" w:rsidP="00ED2DFD">
      <w:pPr>
        <w:spacing w:after="200"/>
      </w:pPr>
    </w:p>
    <w:sectPr w:rsidR="00D077E9" w:rsidRPr="00ED2DFD" w:rsidSect="00AC37D5">
      <w:headerReference w:type="default" r:id="rId26"/>
      <w:footerReference w:type="default" r:id="rId27"/>
      <w:pgSz w:w="12240" w:h="15840"/>
      <w:pgMar w:top="720" w:right="720" w:bottom="720" w:left="720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5E6DE" w14:textId="77777777" w:rsidR="00183E64" w:rsidRDefault="00183E64">
      <w:r>
        <w:separator/>
      </w:r>
    </w:p>
    <w:p w14:paraId="5866A5F8" w14:textId="77777777" w:rsidR="00183E64" w:rsidRDefault="00183E64"/>
  </w:endnote>
  <w:endnote w:type="continuationSeparator" w:id="0">
    <w:p w14:paraId="341F4788" w14:textId="77777777" w:rsidR="00183E64" w:rsidRDefault="00183E64">
      <w:r>
        <w:continuationSeparator/>
      </w:r>
    </w:p>
    <w:p w14:paraId="2F08008D" w14:textId="77777777" w:rsidR="00183E64" w:rsidRDefault="00183E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98DBC2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9339E02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57715" w14:textId="77777777" w:rsidR="00183E64" w:rsidRDefault="00183E64">
      <w:r>
        <w:separator/>
      </w:r>
    </w:p>
    <w:p w14:paraId="0B264DE1" w14:textId="77777777" w:rsidR="00183E64" w:rsidRDefault="00183E64"/>
  </w:footnote>
  <w:footnote w:type="continuationSeparator" w:id="0">
    <w:p w14:paraId="58C82EC6" w14:textId="77777777" w:rsidR="00183E64" w:rsidRDefault="00183E64">
      <w:r>
        <w:continuationSeparator/>
      </w:r>
    </w:p>
    <w:p w14:paraId="12B74477" w14:textId="77777777" w:rsidR="00183E64" w:rsidRDefault="00183E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888CC" w14:textId="77777777" w:rsidR="00837231" w:rsidRDefault="00837231" w:rsidP="00DF67BC">
    <w:pPr>
      <w:pStyle w:val="Header"/>
      <w:jc w:val="right"/>
      <w:rPr>
        <w:rFonts w:ascii="Arial" w:hAnsi="Arial" w:cs="Arial"/>
        <w:b w:val="0"/>
        <w:bCs/>
        <w:color w:val="auto"/>
        <w:sz w:val="20"/>
        <w:szCs w:val="20"/>
      </w:rPr>
    </w:pPr>
  </w:p>
  <w:p w14:paraId="43EC56FC" w14:textId="554F8545" w:rsidR="00DF67BC" w:rsidRPr="007C09D7" w:rsidRDefault="004E7C10" w:rsidP="00DF67BC">
    <w:pPr>
      <w:pStyle w:val="Header"/>
      <w:jc w:val="right"/>
      <w:rPr>
        <w:rFonts w:ascii="Arial" w:hAnsi="Arial" w:cs="Arial"/>
        <w:b w:val="0"/>
        <w:bCs/>
        <w:color w:val="auto"/>
        <w:sz w:val="20"/>
        <w:szCs w:val="20"/>
      </w:rPr>
    </w:pPr>
    <w:r w:rsidRPr="007C09D7">
      <w:rPr>
        <w:rFonts w:ascii="Arial" w:hAnsi="Arial" w:cs="Arial"/>
        <w:b w:val="0"/>
        <w:bCs/>
        <w:color w:val="auto"/>
        <w:sz w:val="20"/>
        <w:szCs w:val="20"/>
      </w:rPr>
      <w:t>Christina Coder</w:t>
    </w:r>
  </w:p>
  <w:p w14:paraId="369D6908" w14:textId="12FB678A" w:rsidR="007C09D7" w:rsidRPr="007C09D7" w:rsidRDefault="007C09D7" w:rsidP="00DF67BC">
    <w:pPr>
      <w:pStyle w:val="Header"/>
      <w:jc w:val="right"/>
      <w:rPr>
        <w:rFonts w:ascii="Arial" w:hAnsi="Arial" w:cs="Arial"/>
        <w:b w:val="0"/>
        <w:bCs/>
        <w:color w:val="auto"/>
        <w:sz w:val="20"/>
        <w:szCs w:val="20"/>
      </w:rPr>
    </w:pPr>
    <w:r w:rsidRPr="007C09D7">
      <w:rPr>
        <w:rFonts w:ascii="Arial" w:hAnsi="Arial" w:cs="Arial"/>
        <w:b w:val="0"/>
        <w:bCs/>
        <w:color w:val="auto"/>
        <w:sz w:val="20"/>
        <w:szCs w:val="20"/>
      </w:rPr>
      <w:t>October 10, 2020</w:t>
    </w:r>
  </w:p>
  <w:p w14:paraId="4EC92040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B5CBC"/>
    <w:multiLevelType w:val="hybridMultilevel"/>
    <w:tmpl w:val="A118A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31D25"/>
    <w:multiLevelType w:val="multilevel"/>
    <w:tmpl w:val="9844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FB"/>
    <w:rsid w:val="00003452"/>
    <w:rsid w:val="0000598D"/>
    <w:rsid w:val="000134D6"/>
    <w:rsid w:val="0001716A"/>
    <w:rsid w:val="000233E4"/>
    <w:rsid w:val="0002482E"/>
    <w:rsid w:val="00027460"/>
    <w:rsid w:val="00035871"/>
    <w:rsid w:val="00035BFD"/>
    <w:rsid w:val="000372C3"/>
    <w:rsid w:val="00042C10"/>
    <w:rsid w:val="00050324"/>
    <w:rsid w:val="00052BB1"/>
    <w:rsid w:val="00054D90"/>
    <w:rsid w:val="000637AA"/>
    <w:rsid w:val="000768A0"/>
    <w:rsid w:val="0007732A"/>
    <w:rsid w:val="000A0150"/>
    <w:rsid w:val="000A5C83"/>
    <w:rsid w:val="000A741F"/>
    <w:rsid w:val="000B1372"/>
    <w:rsid w:val="000B7869"/>
    <w:rsid w:val="000C278C"/>
    <w:rsid w:val="000C5350"/>
    <w:rsid w:val="000D5352"/>
    <w:rsid w:val="000D6269"/>
    <w:rsid w:val="000E5518"/>
    <w:rsid w:val="000E63C9"/>
    <w:rsid w:val="000F76D6"/>
    <w:rsid w:val="00100D4E"/>
    <w:rsid w:val="0010579A"/>
    <w:rsid w:val="001168E6"/>
    <w:rsid w:val="00124A45"/>
    <w:rsid w:val="00126110"/>
    <w:rsid w:val="00126420"/>
    <w:rsid w:val="00127880"/>
    <w:rsid w:val="00130E9D"/>
    <w:rsid w:val="0013735E"/>
    <w:rsid w:val="001407DA"/>
    <w:rsid w:val="00150A6D"/>
    <w:rsid w:val="00156CED"/>
    <w:rsid w:val="0017648E"/>
    <w:rsid w:val="00177502"/>
    <w:rsid w:val="00183E64"/>
    <w:rsid w:val="00185B35"/>
    <w:rsid w:val="0019757A"/>
    <w:rsid w:val="001A3D01"/>
    <w:rsid w:val="001A7455"/>
    <w:rsid w:val="001A7545"/>
    <w:rsid w:val="001A7626"/>
    <w:rsid w:val="001B0DB5"/>
    <w:rsid w:val="001B2665"/>
    <w:rsid w:val="001C7B2E"/>
    <w:rsid w:val="001D11DA"/>
    <w:rsid w:val="001D4A51"/>
    <w:rsid w:val="001F2BC8"/>
    <w:rsid w:val="001F5F6B"/>
    <w:rsid w:val="002078EF"/>
    <w:rsid w:val="002211E6"/>
    <w:rsid w:val="00223010"/>
    <w:rsid w:val="002324FA"/>
    <w:rsid w:val="00235A78"/>
    <w:rsid w:val="002412A9"/>
    <w:rsid w:val="00243EBC"/>
    <w:rsid w:val="00246A35"/>
    <w:rsid w:val="002504C2"/>
    <w:rsid w:val="0025404F"/>
    <w:rsid w:val="00260C08"/>
    <w:rsid w:val="00266052"/>
    <w:rsid w:val="00266147"/>
    <w:rsid w:val="00270600"/>
    <w:rsid w:val="002708D8"/>
    <w:rsid w:val="00272288"/>
    <w:rsid w:val="00281C19"/>
    <w:rsid w:val="00284348"/>
    <w:rsid w:val="002A79CD"/>
    <w:rsid w:val="002B09A3"/>
    <w:rsid w:val="002B1E6A"/>
    <w:rsid w:val="002C2A7D"/>
    <w:rsid w:val="002C442C"/>
    <w:rsid w:val="002D23E2"/>
    <w:rsid w:val="002E3418"/>
    <w:rsid w:val="002F1C44"/>
    <w:rsid w:val="002F51F5"/>
    <w:rsid w:val="00301629"/>
    <w:rsid w:val="00303CE6"/>
    <w:rsid w:val="00312137"/>
    <w:rsid w:val="003137D8"/>
    <w:rsid w:val="00320146"/>
    <w:rsid w:val="00322F45"/>
    <w:rsid w:val="00330359"/>
    <w:rsid w:val="00330463"/>
    <w:rsid w:val="00332505"/>
    <w:rsid w:val="0033762F"/>
    <w:rsid w:val="0034148C"/>
    <w:rsid w:val="003511E6"/>
    <w:rsid w:val="003565E3"/>
    <w:rsid w:val="00366C7E"/>
    <w:rsid w:val="00367C1C"/>
    <w:rsid w:val="00374F76"/>
    <w:rsid w:val="003801B0"/>
    <w:rsid w:val="00384EA3"/>
    <w:rsid w:val="003A082D"/>
    <w:rsid w:val="003A39A1"/>
    <w:rsid w:val="003A74AA"/>
    <w:rsid w:val="003C2191"/>
    <w:rsid w:val="003D0E21"/>
    <w:rsid w:val="003D21F7"/>
    <w:rsid w:val="003D3863"/>
    <w:rsid w:val="003D54E9"/>
    <w:rsid w:val="003E3652"/>
    <w:rsid w:val="003F22B8"/>
    <w:rsid w:val="003F2905"/>
    <w:rsid w:val="003F29FC"/>
    <w:rsid w:val="003F46DB"/>
    <w:rsid w:val="004035D3"/>
    <w:rsid w:val="004110DE"/>
    <w:rsid w:val="0043058E"/>
    <w:rsid w:val="00434DFD"/>
    <w:rsid w:val="0044085A"/>
    <w:rsid w:val="00442222"/>
    <w:rsid w:val="004464FE"/>
    <w:rsid w:val="00447B22"/>
    <w:rsid w:val="00450A90"/>
    <w:rsid w:val="00460589"/>
    <w:rsid w:val="00474456"/>
    <w:rsid w:val="00485D97"/>
    <w:rsid w:val="0049101E"/>
    <w:rsid w:val="004A503B"/>
    <w:rsid w:val="004A63BE"/>
    <w:rsid w:val="004B21A5"/>
    <w:rsid w:val="004C6CFE"/>
    <w:rsid w:val="004C7905"/>
    <w:rsid w:val="004D3D25"/>
    <w:rsid w:val="004D777F"/>
    <w:rsid w:val="004E2E7E"/>
    <w:rsid w:val="004E6C11"/>
    <w:rsid w:val="004E7B36"/>
    <w:rsid w:val="004E7C10"/>
    <w:rsid w:val="004F6E27"/>
    <w:rsid w:val="005037F0"/>
    <w:rsid w:val="005077E9"/>
    <w:rsid w:val="00514D0E"/>
    <w:rsid w:val="00516A86"/>
    <w:rsid w:val="0051720A"/>
    <w:rsid w:val="005173DA"/>
    <w:rsid w:val="00520340"/>
    <w:rsid w:val="005275F6"/>
    <w:rsid w:val="0053118D"/>
    <w:rsid w:val="0054089D"/>
    <w:rsid w:val="00541110"/>
    <w:rsid w:val="00552F04"/>
    <w:rsid w:val="0055355F"/>
    <w:rsid w:val="00555FAF"/>
    <w:rsid w:val="00572102"/>
    <w:rsid w:val="005A4320"/>
    <w:rsid w:val="005D730B"/>
    <w:rsid w:val="005D7EAA"/>
    <w:rsid w:val="005F1BB0"/>
    <w:rsid w:val="005F5388"/>
    <w:rsid w:val="006008BD"/>
    <w:rsid w:val="006012B1"/>
    <w:rsid w:val="00610189"/>
    <w:rsid w:val="0061441B"/>
    <w:rsid w:val="00615EF3"/>
    <w:rsid w:val="006239F8"/>
    <w:rsid w:val="00625A88"/>
    <w:rsid w:val="006302B9"/>
    <w:rsid w:val="0063721A"/>
    <w:rsid w:val="006372BF"/>
    <w:rsid w:val="00651F8B"/>
    <w:rsid w:val="00656C4D"/>
    <w:rsid w:val="006607F4"/>
    <w:rsid w:val="00673432"/>
    <w:rsid w:val="00676C41"/>
    <w:rsid w:val="00680C4F"/>
    <w:rsid w:val="006829EF"/>
    <w:rsid w:val="00693ECB"/>
    <w:rsid w:val="0069608A"/>
    <w:rsid w:val="006B1E96"/>
    <w:rsid w:val="006B3648"/>
    <w:rsid w:val="006B3724"/>
    <w:rsid w:val="006B4698"/>
    <w:rsid w:val="006B65D2"/>
    <w:rsid w:val="006B725E"/>
    <w:rsid w:val="006C03F7"/>
    <w:rsid w:val="006C4F6D"/>
    <w:rsid w:val="006C77AA"/>
    <w:rsid w:val="006C7C3E"/>
    <w:rsid w:val="006D7988"/>
    <w:rsid w:val="006E084F"/>
    <w:rsid w:val="006E5716"/>
    <w:rsid w:val="006F7D87"/>
    <w:rsid w:val="0070603B"/>
    <w:rsid w:val="0071253E"/>
    <w:rsid w:val="00717D73"/>
    <w:rsid w:val="00722096"/>
    <w:rsid w:val="00723BB9"/>
    <w:rsid w:val="0072456C"/>
    <w:rsid w:val="007302B3"/>
    <w:rsid w:val="00730432"/>
    <w:rsid w:val="00730733"/>
    <w:rsid w:val="00730E3A"/>
    <w:rsid w:val="00735BA6"/>
    <w:rsid w:val="00736AAF"/>
    <w:rsid w:val="00737B82"/>
    <w:rsid w:val="007400E0"/>
    <w:rsid w:val="00746635"/>
    <w:rsid w:val="00757217"/>
    <w:rsid w:val="00765B2A"/>
    <w:rsid w:val="007701CE"/>
    <w:rsid w:val="0077387F"/>
    <w:rsid w:val="0077432F"/>
    <w:rsid w:val="00777A3F"/>
    <w:rsid w:val="00783A34"/>
    <w:rsid w:val="007A0BD1"/>
    <w:rsid w:val="007A4C1C"/>
    <w:rsid w:val="007B0B79"/>
    <w:rsid w:val="007B4507"/>
    <w:rsid w:val="007B5B8E"/>
    <w:rsid w:val="007C09D7"/>
    <w:rsid w:val="007C1269"/>
    <w:rsid w:val="007C1464"/>
    <w:rsid w:val="007C2E62"/>
    <w:rsid w:val="007C6B52"/>
    <w:rsid w:val="007D16C5"/>
    <w:rsid w:val="007D1824"/>
    <w:rsid w:val="007D2814"/>
    <w:rsid w:val="007D2C4A"/>
    <w:rsid w:val="007D57BB"/>
    <w:rsid w:val="007D7EF9"/>
    <w:rsid w:val="007E781B"/>
    <w:rsid w:val="008248E5"/>
    <w:rsid w:val="00831D7C"/>
    <w:rsid w:val="0083212E"/>
    <w:rsid w:val="00832E6B"/>
    <w:rsid w:val="00837231"/>
    <w:rsid w:val="00843F69"/>
    <w:rsid w:val="00846043"/>
    <w:rsid w:val="008467C9"/>
    <w:rsid w:val="00856DD5"/>
    <w:rsid w:val="00862FE4"/>
    <w:rsid w:val="0086389A"/>
    <w:rsid w:val="008640F5"/>
    <w:rsid w:val="0087605E"/>
    <w:rsid w:val="008847DF"/>
    <w:rsid w:val="00891964"/>
    <w:rsid w:val="008A2E88"/>
    <w:rsid w:val="008B1FEE"/>
    <w:rsid w:val="008B3904"/>
    <w:rsid w:val="008B7D7E"/>
    <w:rsid w:val="008C5E3E"/>
    <w:rsid w:val="008D5DAB"/>
    <w:rsid w:val="008D704B"/>
    <w:rsid w:val="008E5C2F"/>
    <w:rsid w:val="008F3304"/>
    <w:rsid w:val="008F397E"/>
    <w:rsid w:val="008F53B6"/>
    <w:rsid w:val="008F6B60"/>
    <w:rsid w:val="008F6CEE"/>
    <w:rsid w:val="009037EF"/>
    <w:rsid w:val="00903C32"/>
    <w:rsid w:val="009070D3"/>
    <w:rsid w:val="00916B16"/>
    <w:rsid w:val="009173B9"/>
    <w:rsid w:val="00923C88"/>
    <w:rsid w:val="0093335D"/>
    <w:rsid w:val="0093421F"/>
    <w:rsid w:val="0093613E"/>
    <w:rsid w:val="00936BE1"/>
    <w:rsid w:val="00943026"/>
    <w:rsid w:val="00950134"/>
    <w:rsid w:val="009508F1"/>
    <w:rsid w:val="009539EC"/>
    <w:rsid w:val="00966B81"/>
    <w:rsid w:val="00971D3F"/>
    <w:rsid w:val="009766D1"/>
    <w:rsid w:val="0098483B"/>
    <w:rsid w:val="00996F5D"/>
    <w:rsid w:val="009A402A"/>
    <w:rsid w:val="009A4A0E"/>
    <w:rsid w:val="009A5A5E"/>
    <w:rsid w:val="009B6C42"/>
    <w:rsid w:val="009B7399"/>
    <w:rsid w:val="009B7F24"/>
    <w:rsid w:val="009C7720"/>
    <w:rsid w:val="009E5F31"/>
    <w:rsid w:val="009F4123"/>
    <w:rsid w:val="00A143CD"/>
    <w:rsid w:val="00A210C7"/>
    <w:rsid w:val="00A23AFA"/>
    <w:rsid w:val="00A31B3E"/>
    <w:rsid w:val="00A334C3"/>
    <w:rsid w:val="00A41665"/>
    <w:rsid w:val="00A45D17"/>
    <w:rsid w:val="00A532F3"/>
    <w:rsid w:val="00A5386B"/>
    <w:rsid w:val="00A6336D"/>
    <w:rsid w:val="00A70412"/>
    <w:rsid w:val="00A7082F"/>
    <w:rsid w:val="00A750B2"/>
    <w:rsid w:val="00A81087"/>
    <w:rsid w:val="00A82407"/>
    <w:rsid w:val="00A8489E"/>
    <w:rsid w:val="00A87F98"/>
    <w:rsid w:val="00A9283C"/>
    <w:rsid w:val="00A94D3A"/>
    <w:rsid w:val="00AA2860"/>
    <w:rsid w:val="00AA387F"/>
    <w:rsid w:val="00AA39C0"/>
    <w:rsid w:val="00AB666F"/>
    <w:rsid w:val="00AB7A28"/>
    <w:rsid w:val="00AC13C4"/>
    <w:rsid w:val="00AC29F3"/>
    <w:rsid w:val="00AC37D5"/>
    <w:rsid w:val="00AC589F"/>
    <w:rsid w:val="00AC600C"/>
    <w:rsid w:val="00AC6F39"/>
    <w:rsid w:val="00AD163A"/>
    <w:rsid w:val="00AD22D2"/>
    <w:rsid w:val="00AD666C"/>
    <w:rsid w:val="00AD7DC6"/>
    <w:rsid w:val="00AE0FC8"/>
    <w:rsid w:val="00AE23C9"/>
    <w:rsid w:val="00AE72FD"/>
    <w:rsid w:val="00AE79E6"/>
    <w:rsid w:val="00B027FB"/>
    <w:rsid w:val="00B03A71"/>
    <w:rsid w:val="00B12EF1"/>
    <w:rsid w:val="00B1625C"/>
    <w:rsid w:val="00B22AD1"/>
    <w:rsid w:val="00B231E5"/>
    <w:rsid w:val="00B33532"/>
    <w:rsid w:val="00B55DC5"/>
    <w:rsid w:val="00B84869"/>
    <w:rsid w:val="00B93BEB"/>
    <w:rsid w:val="00B94773"/>
    <w:rsid w:val="00B95825"/>
    <w:rsid w:val="00BB2638"/>
    <w:rsid w:val="00BB312B"/>
    <w:rsid w:val="00BB4E92"/>
    <w:rsid w:val="00BC26A1"/>
    <w:rsid w:val="00BC6FCE"/>
    <w:rsid w:val="00BD0690"/>
    <w:rsid w:val="00BD504A"/>
    <w:rsid w:val="00BE2CFB"/>
    <w:rsid w:val="00BE51B9"/>
    <w:rsid w:val="00C02B87"/>
    <w:rsid w:val="00C07C2D"/>
    <w:rsid w:val="00C12DF2"/>
    <w:rsid w:val="00C24DE0"/>
    <w:rsid w:val="00C2709E"/>
    <w:rsid w:val="00C3159D"/>
    <w:rsid w:val="00C340FB"/>
    <w:rsid w:val="00C37707"/>
    <w:rsid w:val="00C4086D"/>
    <w:rsid w:val="00C54F97"/>
    <w:rsid w:val="00C55217"/>
    <w:rsid w:val="00C625D7"/>
    <w:rsid w:val="00C64081"/>
    <w:rsid w:val="00C65653"/>
    <w:rsid w:val="00C65B4F"/>
    <w:rsid w:val="00C76CD3"/>
    <w:rsid w:val="00C774EB"/>
    <w:rsid w:val="00C860B0"/>
    <w:rsid w:val="00C911BA"/>
    <w:rsid w:val="00C93EA0"/>
    <w:rsid w:val="00CA1896"/>
    <w:rsid w:val="00CA2062"/>
    <w:rsid w:val="00CA5548"/>
    <w:rsid w:val="00CB0C18"/>
    <w:rsid w:val="00CB5B28"/>
    <w:rsid w:val="00CD56DF"/>
    <w:rsid w:val="00CE621E"/>
    <w:rsid w:val="00CF5371"/>
    <w:rsid w:val="00D018AC"/>
    <w:rsid w:val="00D020B0"/>
    <w:rsid w:val="00D0307E"/>
    <w:rsid w:val="00D0323A"/>
    <w:rsid w:val="00D0559F"/>
    <w:rsid w:val="00D077E9"/>
    <w:rsid w:val="00D20514"/>
    <w:rsid w:val="00D26DC0"/>
    <w:rsid w:val="00D36A2C"/>
    <w:rsid w:val="00D41953"/>
    <w:rsid w:val="00D41D35"/>
    <w:rsid w:val="00D42CB7"/>
    <w:rsid w:val="00D4508F"/>
    <w:rsid w:val="00D5413D"/>
    <w:rsid w:val="00D570A9"/>
    <w:rsid w:val="00D649A3"/>
    <w:rsid w:val="00D70D02"/>
    <w:rsid w:val="00D73C1D"/>
    <w:rsid w:val="00D76AFB"/>
    <w:rsid w:val="00D770C7"/>
    <w:rsid w:val="00D8131C"/>
    <w:rsid w:val="00D81802"/>
    <w:rsid w:val="00D86945"/>
    <w:rsid w:val="00D90290"/>
    <w:rsid w:val="00D92C2C"/>
    <w:rsid w:val="00D92E09"/>
    <w:rsid w:val="00D9473A"/>
    <w:rsid w:val="00D968FD"/>
    <w:rsid w:val="00DB19B8"/>
    <w:rsid w:val="00DB1CA6"/>
    <w:rsid w:val="00DB3F7F"/>
    <w:rsid w:val="00DB561A"/>
    <w:rsid w:val="00DD0338"/>
    <w:rsid w:val="00DD152F"/>
    <w:rsid w:val="00DE1593"/>
    <w:rsid w:val="00DE213F"/>
    <w:rsid w:val="00DE3703"/>
    <w:rsid w:val="00DE60DE"/>
    <w:rsid w:val="00DF027C"/>
    <w:rsid w:val="00DF2878"/>
    <w:rsid w:val="00DF67BC"/>
    <w:rsid w:val="00E00A32"/>
    <w:rsid w:val="00E05D4A"/>
    <w:rsid w:val="00E07F95"/>
    <w:rsid w:val="00E16B48"/>
    <w:rsid w:val="00E22ACD"/>
    <w:rsid w:val="00E5718F"/>
    <w:rsid w:val="00E620B0"/>
    <w:rsid w:val="00E81B40"/>
    <w:rsid w:val="00E9089A"/>
    <w:rsid w:val="00E90E16"/>
    <w:rsid w:val="00EA443F"/>
    <w:rsid w:val="00EB32E4"/>
    <w:rsid w:val="00EB7EEF"/>
    <w:rsid w:val="00ED0D84"/>
    <w:rsid w:val="00ED231D"/>
    <w:rsid w:val="00ED2D26"/>
    <w:rsid w:val="00ED2DFD"/>
    <w:rsid w:val="00ED3103"/>
    <w:rsid w:val="00EE1B71"/>
    <w:rsid w:val="00EE39FA"/>
    <w:rsid w:val="00EF555B"/>
    <w:rsid w:val="00EF7068"/>
    <w:rsid w:val="00F027BB"/>
    <w:rsid w:val="00F11DCF"/>
    <w:rsid w:val="00F14AA7"/>
    <w:rsid w:val="00F162EA"/>
    <w:rsid w:val="00F23173"/>
    <w:rsid w:val="00F4536E"/>
    <w:rsid w:val="00F505D4"/>
    <w:rsid w:val="00F52D27"/>
    <w:rsid w:val="00F555ED"/>
    <w:rsid w:val="00F575C2"/>
    <w:rsid w:val="00F57D55"/>
    <w:rsid w:val="00F71C77"/>
    <w:rsid w:val="00F76FF2"/>
    <w:rsid w:val="00F83527"/>
    <w:rsid w:val="00F85C89"/>
    <w:rsid w:val="00F93AFF"/>
    <w:rsid w:val="00FA2316"/>
    <w:rsid w:val="00FA569B"/>
    <w:rsid w:val="00FB7915"/>
    <w:rsid w:val="00FC257F"/>
    <w:rsid w:val="00FD0B3C"/>
    <w:rsid w:val="00FD4D65"/>
    <w:rsid w:val="00FD583F"/>
    <w:rsid w:val="00FD5ED7"/>
    <w:rsid w:val="00FD7488"/>
    <w:rsid w:val="00FE0E4F"/>
    <w:rsid w:val="00FF0C61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2BEBE"/>
  <w15:docId w15:val="{20613F0A-AB74-4F3F-A04C-1E8635F3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37F0"/>
  </w:style>
  <w:style w:type="character" w:customStyle="1" w:styleId="HeaderChar">
    <w:name w:val="Header Char"/>
    <w:basedOn w:val="DefaultParagraphFont"/>
    <w:link w:val="Header"/>
    <w:uiPriority w:val="99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601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ustomXml" Target="ink/ink6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image" Target="media/image6.tmp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3.tmp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5.tmp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image" Target="media/image4.tmp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cod\AppData\Local\Microsoft\Office\16.0\DTS\en-US%7bB7EB5BB5-E7CF-428D-83AE-1CB0F8A0B0B9%7d\%7bECA5D286-BB6D-4A2D-AFE0-A2AEEF864E1A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F526825948E4575984E2EC6E40C4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BDF5E-8F3B-4DA1-BB46-80361D2AFD99}"/>
      </w:docPartPr>
      <w:docPartBody>
        <w:p w:rsidR="00FB1979" w:rsidRDefault="0038664A">
          <w:pPr>
            <w:pStyle w:val="1F526825948E4575984E2EC6E40C4F83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October 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43909E0C79A548568856D21D77E03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EA547-E42B-4D00-8B91-057F55302A20}"/>
      </w:docPartPr>
      <w:docPartBody>
        <w:p w:rsidR="00FB1979" w:rsidRDefault="0038664A">
          <w:pPr>
            <w:pStyle w:val="43909E0C79A548568856D21D77E035E4"/>
          </w:pPr>
          <w:r>
            <w:t>COMPANY NAME</w:t>
          </w:r>
        </w:p>
      </w:docPartBody>
    </w:docPart>
    <w:docPart>
      <w:docPartPr>
        <w:name w:val="10A441DC5F9E4622A69BFCBA006D4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7E864-2A70-494D-909D-0721E97ABD90}"/>
      </w:docPartPr>
      <w:docPartBody>
        <w:p w:rsidR="00FB1979" w:rsidRDefault="0038664A">
          <w:pPr>
            <w:pStyle w:val="10A441DC5F9E4622A69BFCBA006D40B3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4A"/>
    <w:rsid w:val="0038664A"/>
    <w:rsid w:val="00995303"/>
    <w:rsid w:val="00AC1112"/>
    <w:rsid w:val="00D6257B"/>
    <w:rsid w:val="00DF38D1"/>
    <w:rsid w:val="00FB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1F526825948E4575984E2EC6E40C4F83">
    <w:name w:val="1F526825948E4575984E2EC6E40C4F83"/>
  </w:style>
  <w:style w:type="paragraph" w:customStyle="1" w:styleId="43909E0C79A548568856D21D77E035E4">
    <w:name w:val="43909E0C79A548568856D21D77E035E4"/>
  </w:style>
  <w:style w:type="paragraph" w:customStyle="1" w:styleId="10A441DC5F9E4622A69BFCBA006D40B3">
    <w:name w:val="10A441DC5F9E4622A69BFCBA006D40B3"/>
  </w:style>
  <w:style w:type="character" w:styleId="PlaceholderText">
    <w:name w:val="Placeholder Text"/>
    <w:basedOn w:val="DefaultParagraphFont"/>
    <w:uiPriority w:val="99"/>
    <w:semiHidden/>
    <w:rsid w:val="00AC11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8:45:41.60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105 3299,'-8'-19,"-9"-22,3 0,2 0,-14-80,1-132,22 111,7 0,6 0,7 1,5 0,47-157,256-674,-257 787,52-141,-13 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8:45:26.4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1619 3,'0'0,"-36"0,-273-2,-321 4,119 8,382-21,126 11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8:45:24.3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1,'0'0,"0"36,0-32,0-1,0 1,0-1,0 1,1-1,0 1,-1-1,1 1,0-1,1 0,-1 1,1-1,-1 0,5 5,-2-4,0 0,0-1,1 0,-1 0,1 0,0-1,0 0,0 1,7 0,12 4,1-1,0-2,-1-1,1 0,29-2,-36-1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8:45:22.68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1,'2'1,"0"0,-1 1,1-1,0 0,0 0,0 0,0 0,0 0,0-1,0 1,0 0,1-1,2 1,-2-1,37 13,0-3,2-1,73 7,129-9,81 4,-224-7,116 20,-110-10,-19-8,107-5,-107-3,109 12,327 10,-271-18,62 29,-232-20,141 15,236-5,-207-20,196-2,-308-11,22 1,346 1,-122-15,-181 6,233-4,13 19,-238 6,-49 10,-1 0,56 5,6-1,-157-16,391 14,-174 7,-113-10,38 1,392-2,-22-32,-342-4,-46 3,22 8,75-8,-232 19,66 5,42-2,-163 1,0 0,0 0,0-1,-1 1,1-1,0 0,0 0,0 0,-1 0,1 0,0-1,-1 1,4-4,-3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7:27:28.78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 2192,'0'-2,"-2"-12,-2-29,1-37,5-46,10-41,14-37,18-27,20-20,29-18,29-11,26-5,-13 45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0T07:27:27.03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127 2378,'0'0,"-1"-2,-6-12,-4-21,-7-33,-3-33,-2-41,2-34,5-29,8-18,10-11,12-8,14 0,10 6,11-11,-2 36</inkml:trace>
</inkml:ink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Christina Coder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{ECA5D286-BB6D-4A2D-AFE0-A2AEEF864E1A}tf16392850_win32</Template>
  <TotalTime>1254</TotalTime>
  <Pages>4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Christina Coder</dc:creator>
  <cp:keywords/>
  <cp:lastModifiedBy>Christina Coder</cp:lastModifiedBy>
  <cp:revision>363</cp:revision>
  <cp:lastPrinted>2006-08-01T17:47:00Z</cp:lastPrinted>
  <dcterms:created xsi:type="dcterms:W3CDTF">2020-10-08T20:04:00Z</dcterms:created>
  <dcterms:modified xsi:type="dcterms:W3CDTF">2020-10-10T10:01:00Z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